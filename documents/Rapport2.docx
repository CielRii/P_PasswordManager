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3E0F" w14:textId="77777777" w:rsidR="007F30AE" w:rsidRPr="000E7483" w:rsidRDefault="007F30AE" w:rsidP="000E7483">
      <w:pPr>
        <w:pStyle w:val="Titre"/>
      </w:pPr>
      <w:r w:rsidRPr="000E7483">
        <w:t xml:space="preserve">Titre </w:t>
      </w:r>
      <w:r w:rsidR="008E05FB">
        <w:t xml:space="preserve">(nom) </w:t>
      </w:r>
      <w:r w:rsidRPr="000E7483">
        <w:t>du projet</w:t>
      </w:r>
    </w:p>
    <w:p w14:paraId="7677D1F0"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3641B959" wp14:editId="12706AA5">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6DBDD434"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2682BE03" w14:textId="77777777" w:rsidR="007F30AE" w:rsidRPr="000E7483" w:rsidRDefault="007F30AE" w:rsidP="000E7483">
      <w:pPr>
        <w:spacing w:before="2000"/>
        <w:jc w:val="center"/>
      </w:pPr>
      <w:r w:rsidRPr="000E7483">
        <w:t>Nom de l’auteur – Classe</w:t>
      </w:r>
    </w:p>
    <w:p w14:paraId="00C03AF5" w14:textId="77777777" w:rsidR="007F30AE" w:rsidRPr="000E7483" w:rsidRDefault="007F30AE" w:rsidP="000E7483">
      <w:pPr>
        <w:jc w:val="center"/>
      </w:pPr>
      <w:r w:rsidRPr="000E7483">
        <w:t>Lieu</w:t>
      </w:r>
    </w:p>
    <w:p w14:paraId="69A26F84" w14:textId="77777777" w:rsidR="007F30AE" w:rsidRPr="000E7483" w:rsidRDefault="007F30AE" w:rsidP="000E7483">
      <w:pPr>
        <w:jc w:val="center"/>
      </w:pPr>
      <w:r w:rsidRPr="000E7483">
        <w:t>Durée</w:t>
      </w:r>
    </w:p>
    <w:p w14:paraId="179D02BC" w14:textId="77777777" w:rsidR="007F30AE" w:rsidRPr="000E7483" w:rsidRDefault="007F30AE" w:rsidP="000E7483">
      <w:pPr>
        <w:jc w:val="center"/>
      </w:pPr>
      <w:r w:rsidRPr="000E7483">
        <w:t>Nom du chef de projet</w:t>
      </w:r>
    </w:p>
    <w:p w14:paraId="7D7E94D3" w14:textId="77777777" w:rsidR="007F30AE" w:rsidRPr="000E7483" w:rsidRDefault="007F30AE" w:rsidP="000E7483">
      <w:pPr>
        <w:jc w:val="center"/>
      </w:pPr>
      <w:r w:rsidRPr="000E7483">
        <w:t>(Nom et adresse du mandant)</w:t>
      </w:r>
    </w:p>
    <w:p w14:paraId="7C205B22" w14:textId="77777777" w:rsidR="007F30AE" w:rsidRPr="007F30AE" w:rsidRDefault="007F30AE" w:rsidP="001764CE">
      <w:pPr>
        <w:pStyle w:val="Titre"/>
      </w:pPr>
      <w:r w:rsidRPr="00AA4393">
        <w:br w:type="page"/>
      </w:r>
      <w:r w:rsidRPr="007F30AE">
        <w:lastRenderedPageBreak/>
        <w:t>Table des matières</w:t>
      </w:r>
    </w:p>
    <w:p w14:paraId="00552A8E"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5E4E3F2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AD9DCD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2FAF1C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01999D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12F71F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04341F06"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E96DA2E"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C3D0EF8"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2D742E64"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D247430"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A8A48AD"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612FCA1"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1724F8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962D4B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F87AAC1"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2AE7705"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A18CA8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41EF42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289B58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806578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657F10A"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6C6EC2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85EF7C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E554691"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881136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AD1168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25A0BE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387E5C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F87C27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63D0728"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E4869E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3B1319E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6D6B20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557885F7"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0BB84341" w14:textId="77777777" w:rsidR="00742484" w:rsidRDefault="00A65F0B">
      <w:r>
        <w:rPr>
          <w:rFonts w:cs="Arial"/>
          <w:i/>
          <w:iCs/>
          <w:caps/>
          <w:sz w:val="22"/>
          <w:szCs w:val="22"/>
        </w:rPr>
        <w:fldChar w:fldCharType="end"/>
      </w:r>
      <w:r w:rsidR="00742484">
        <w:br w:type="page"/>
      </w:r>
    </w:p>
    <w:p w14:paraId="36F8C505"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00AB1155" w14:textId="77777777" w:rsidR="008E53F9" w:rsidRPr="008E53F9" w:rsidRDefault="008E53F9" w:rsidP="008E53F9">
      <w:pPr>
        <w:pStyle w:val="Corpsdetexte"/>
      </w:pPr>
    </w:p>
    <w:p w14:paraId="3DC4AC6A"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3D1743BD" w14:textId="77777777" w:rsidR="0015167D" w:rsidRPr="0015167D" w:rsidRDefault="0015167D" w:rsidP="0015167D">
      <w:pPr>
        <w:pStyle w:val="Retraitcorpsdetexte"/>
      </w:pPr>
    </w:p>
    <w:p w14:paraId="408E77D0" w14:textId="77777777" w:rsidR="00F664DF" w:rsidRDefault="0015167D" w:rsidP="0015167D">
      <w:pPr>
        <w:pStyle w:val="Informations"/>
      </w:pPr>
      <w:r>
        <w:t>A compléter</w:t>
      </w:r>
      <w:r w:rsidR="00542CE3">
        <w:t>,</w:t>
      </w:r>
      <w:r w:rsidR="009B009E">
        <w:t xml:space="preserve">par un titre cours et pertinent. </w:t>
      </w:r>
      <w:r w:rsidR="008A464B">
        <w:t xml:space="preserve">Cela peut être une reprise ou compléter le titre de la première page </w:t>
      </w:r>
      <w:r>
        <w:t xml:space="preserve">… </w:t>
      </w:r>
    </w:p>
    <w:p w14:paraId="4362E4EF" w14:textId="77777777" w:rsidR="00594F44" w:rsidRDefault="00594F44" w:rsidP="0015167D">
      <w:pPr>
        <w:pStyle w:val="Informations"/>
      </w:pPr>
    </w:p>
    <w:p w14:paraId="3CF7A6B2" w14:textId="3B5FA0BA" w:rsidR="00594F44" w:rsidRPr="0009643D" w:rsidRDefault="00594F44" w:rsidP="0015167D">
      <w:pPr>
        <w:pStyle w:val="Informations"/>
        <w:rPr>
          <w:color w:val="000000" w:themeColor="text1"/>
          <w:sz w:val="20"/>
        </w:rPr>
      </w:pPr>
      <w:r w:rsidRPr="0009643D">
        <w:rPr>
          <w:color w:val="000000" w:themeColor="text1"/>
          <w:sz w:val="20"/>
        </w:rPr>
        <w:t xml:space="preserve">Gestionnaire de mots de passe. </w:t>
      </w:r>
    </w:p>
    <w:p w14:paraId="34972B59" w14:textId="77777777" w:rsidR="0015167D" w:rsidRPr="00F664DF" w:rsidRDefault="0015167D" w:rsidP="0015167D">
      <w:pPr>
        <w:pStyle w:val="Retraitcorpsdetexte"/>
      </w:pPr>
    </w:p>
    <w:p w14:paraId="2666C56F" w14:textId="77777777" w:rsidR="00753A51" w:rsidRDefault="00902523" w:rsidP="008E53F9">
      <w:pPr>
        <w:pStyle w:val="Titre2"/>
      </w:pPr>
      <w:bookmarkStart w:id="6" w:name="_Toc308526318"/>
      <w:r>
        <w:t>Description</w:t>
      </w:r>
      <w:bookmarkEnd w:id="6"/>
    </w:p>
    <w:p w14:paraId="4FB0ED78" w14:textId="77777777" w:rsidR="0015167D" w:rsidRPr="0015167D" w:rsidRDefault="0015167D" w:rsidP="0015167D">
      <w:pPr>
        <w:pStyle w:val="Retraitcorpsdetexte"/>
      </w:pPr>
    </w:p>
    <w:p w14:paraId="5192ECA2"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69C8DC8A" w14:textId="77777777" w:rsidR="00BC4E16" w:rsidRDefault="00BC4E16" w:rsidP="0015167D">
      <w:pPr>
        <w:pStyle w:val="Informations"/>
      </w:pPr>
    </w:p>
    <w:p w14:paraId="32399030" w14:textId="5368A8E1" w:rsidR="00BC4E16" w:rsidRPr="0009643D" w:rsidRDefault="00BC4E16" w:rsidP="0015167D">
      <w:pPr>
        <w:pStyle w:val="Informations"/>
        <w:rPr>
          <w:color w:val="000000" w:themeColor="text1"/>
          <w:sz w:val="20"/>
        </w:rPr>
      </w:pPr>
      <w:r w:rsidRPr="0009643D">
        <w:rPr>
          <w:color w:val="000000" w:themeColor="text1"/>
          <w:sz w:val="20"/>
        </w:rPr>
        <w:t>La gestion de mot de passe représente un enjeu important au quotidien. En effet, les mots de passe sont là pour protéger des données</w:t>
      </w:r>
      <w:r w:rsidR="003F0DEA" w:rsidRPr="0009643D">
        <w:rPr>
          <w:color w:val="000000" w:themeColor="text1"/>
          <w:sz w:val="20"/>
        </w:rPr>
        <w:t xml:space="preserve"> en ligne</w:t>
      </w:r>
      <w:r w:rsidRPr="0009643D">
        <w:rPr>
          <w:color w:val="000000" w:themeColor="text1"/>
          <w:sz w:val="20"/>
        </w:rPr>
        <w:t xml:space="preserve">, limiter l’accès à celles-ci, </w:t>
      </w:r>
      <w:r w:rsidR="003F0DEA" w:rsidRPr="0009643D">
        <w:rPr>
          <w:color w:val="000000" w:themeColor="text1"/>
          <w:sz w:val="20"/>
        </w:rPr>
        <w:t xml:space="preserve">qu’importe leur niveau de sensibilité, le but principal est de garantir que seul une personne ou une poignée de personne puissent lire ces données. </w:t>
      </w:r>
    </w:p>
    <w:p w14:paraId="00C711E9" w14:textId="77777777" w:rsidR="003F0DEA" w:rsidRPr="0009643D" w:rsidRDefault="003F0DEA" w:rsidP="0015167D">
      <w:pPr>
        <w:pStyle w:val="Informations"/>
        <w:rPr>
          <w:color w:val="000000" w:themeColor="text1"/>
          <w:sz w:val="20"/>
        </w:rPr>
      </w:pPr>
    </w:p>
    <w:p w14:paraId="51716180" w14:textId="3FA8C890" w:rsidR="003F0DEA" w:rsidRPr="0009643D" w:rsidRDefault="003F0DEA" w:rsidP="0015167D">
      <w:pPr>
        <w:pStyle w:val="Informations"/>
        <w:rPr>
          <w:color w:val="000000" w:themeColor="text1"/>
          <w:sz w:val="20"/>
        </w:rPr>
      </w:pPr>
      <w:r w:rsidRPr="0009643D">
        <w:rPr>
          <w:color w:val="000000" w:themeColor="text1"/>
          <w:sz w:val="20"/>
        </w:rPr>
        <w:t>Les logiciels, applications, forums et autres plateformes en ligne, nous offrent pour la majeure partie d’eux cette option : « créer un compte » pour revenir sur nos données personnelles, les modifier ou les supprimer si on le souhaite. De ce fait, une personne peut se retrouver avec une multitude de comptes en ligne, dont il devra se rappeler les identifiants de login pour l’utiliser.</w:t>
      </w:r>
    </w:p>
    <w:p w14:paraId="63717831" w14:textId="77777777" w:rsidR="003F0DEA" w:rsidRPr="0009643D" w:rsidRDefault="003F0DEA" w:rsidP="0015167D">
      <w:pPr>
        <w:pStyle w:val="Informations"/>
        <w:rPr>
          <w:color w:val="000000" w:themeColor="text1"/>
          <w:sz w:val="20"/>
        </w:rPr>
      </w:pPr>
    </w:p>
    <w:p w14:paraId="6C8E244A" w14:textId="478222D2" w:rsidR="00022D5F" w:rsidRPr="0009643D" w:rsidRDefault="0009643D" w:rsidP="00022D5F">
      <w:pPr>
        <w:pStyle w:val="Informations"/>
        <w:rPr>
          <w:color w:val="000000" w:themeColor="text1"/>
          <w:sz w:val="20"/>
        </w:rPr>
      </w:pPr>
      <w:r w:rsidRPr="0009643D">
        <w:rPr>
          <w:color w:val="000000" w:themeColor="text1"/>
          <w:sz w:val="20"/>
        </w:rPr>
        <w:t>Notre logiciel a pour but, d’alléger l’utilisateur de cette tâche de mémorisation de mots de passe</w:t>
      </w:r>
      <w:r w:rsidR="00022D5F">
        <w:rPr>
          <w:color w:val="000000" w:themeColor="text1"/>
          <w:sz w:val="20"/>
        </w:rPr>
        <w:t xml:space="preserve"> (demande entreprise pour ses employés).</w:t>
      </w:r>
    </w:p>
    <w:p w14:paraId="11E6C3B2" w14:textId="51824F99" w:rsidR="00D452EF" w:rsidRDefault="0009643D" w:rsidP="0015167D">
      <w:pPr>
        <w:pStyle w:val="Informations"/>
        <w:rPr>
          <w:color w:val="000000" w:themeColor="text1"/>
          <w:sz w:val="20"/>
        </w:rPr>
      </w:pPr>
      <w:r>
        <w:rPr>
          <w:color w:val="000000" w:themeColor="text1"/>
          <w:sz w:val="20"/>
        </w:rPr>
        <w:t>En plus de ser</w:t>
      </w:r>
      <w:r w:rsidR="00022D5F">
        <w:rPr>
          <w:color w:val="000000" w:themeColor="text1"/>
          <w:sz w:val="20"/>
        </w:rPr>
        <w:t>vir à centraliser les mots de passe des différents sites internet consultés par l’utilisateur au sein d’une entreprise.</w:t>
      </w:r>
    </w:p>
    <w:p w14:paraId="52620AE5" w14:textId="2741F0EC" w:rsidR="003F0DEA" w:rsidRDefault="00D452EF" w:rsidP="0015167D">
      <w:pPr>
        <w:pStyle w:val="Informations"/>
        <w:rPr>
          <w:color w:val="000000" w:themeColor="text1"/>
          <w:sz w:val="20"/>
        </w:rPr>
      </w:pPr>
      <w:r>
        <w:rPr>
          <w:color w:val="000000" w:themeColor="text1"/>
          <w:sz w:val="20"/>
        </w:rPr>
        <w:t>G</w:t>
      </w:r>
      <w:r w:rsidR="0009643D" w:rsidRPr="0009643D">
        <w:rPr>
          <w:color w:val="000000" w:themeColor="text1"/>
          <w:sz w:val="20"/>
        </w:rPr>
        <w:t>râce à ce projet l’utilisateur</w:t>
      </w:r>
      <w:r w:rsidR="0009643D">
        <w:rPr>
          <w:color w:val="000000" w:themeColor="text1"/>
          <w:sz w:val="20"/>
        </w:rPr>
        <w:t xml:space="preserve"> en apprendra plus sur les recomm</w:t>
      </w:r>
      <w:r w:rsidR="00927E8A">
        <w:rPr>
          <w:color w:val="000000" w:themeColor="text1"/>
          <w:sz w:val="20"/>
        </w:rPr>
        <w:t>a</w:t>
      </w:r>
      <w:r w:rsidR="0009643D">
        <w:rPr>
          <w:color w:val="000000" w:themeColor="text1"/>
          <w:sz w:val="20"/>
        </w:rPr>
        <w:t>ndations pour gérer ses mots de passe</w:t>
      </w:r>
      <w:r w:rsidR="0009643D" w:rsidRPr="0009643D">
        <w:rPr>
          <w:color w:val="000000" w:themeColor="text1"/>
          <w:sz w:val="20"/>
        </w:rPr>
        <w:t xml:space="preserve">. </w:t>
      </w:r>
    </w:p>
    <w:p w14:paraId="659BF45E" w14:textId="77777777" w:rsidR="00D452EF" w:rsidRDefault="00D452EF" w:rsidP="0015167D">
      <w:pPr>
        <w:pStyle w:val="Informations"/>
        <w:rPr>
          <w:color w:val="000000" w:themeColor="text1"/>
          <w:sz w:val="20"/>
        </w:rPr>
      </w:pPr>
    </w:p>
    <w:p w14:paraId="50298DE0" w14:textId="00623413" w:rsidR="00D452EF" w:rsidRDefault="00D452EF" w:rsidP="0015167D">
      <w:pPr>
        <w:pStyle w:val="Informations"/>
        <w:rPr>
          <w:color w:val="000000" w:themeColor="text1"/>
          <w:sz w:val="20"/>
        </w:rPr>
      </w:pPr>
      <w:r>
        <w:rPr>
          <w:color w:val="000000" w:themeColor="text1"/>
          <w:sz w:val="20"/>
        </w:rPr>
        <w:t>Contexte : problème de mots de passe récurrent dans une PME (notation sur post-its)</w:t>
      </w:r>
    </w:p>
    <w:p w14:paraId="554D8A56" w14:textId="29D41F7D" w:rsidR="00D452EF" w:rsidRDefault="00D452EF" w:rsidP="0015167D">
      <w:pPr>
        <w:pStyle w:val="Informations"/>
        <w:rPr>
          <w:color w:val="000000" w:themeColor="text1"/>
          <w:sz w:val="20"/>
        </w:rPr>
      </w:pPr>
      <w:r>
        <w:rPr>
          <w:color w:val="000000" w:themeColor="text1"/>
          <w:sz w:val="20"/>
        </w:rPr>
        <w:t xml:space="preserve">Plus : centralisation mots de passe, génération mots de passe et authentification. </w:t>
      </w:r>
    </w:p>
    <w:p w14:paraId="345CF7A1" w14:textId="77777777" w:rsidR="00D452EF" w:rsidRDefault="00D452EF" w:rsidP="0015167D">
      <w:pPr>
        <w:pStyle w:val="Informations"/>
        <w:rPr>
          <w:color w:val="000000" w:themeColor="text1"/>
          <w:sz w:val="20"/>
        </w:rPr>
      </w:pPr>
    </w:p>
    <w:p w14:paraId="79B2EF14" w14:textId="7ED19CF2" w:rsidR="00D452EF" w:rsidRDefault="00D452EF" w:rsidP="0015167D">
      <w:pPr>
        <w:pStyle w:val="Informations"/>
        <w:rPr>
          <w:color w:val="000000" w:themeColor="text1"/>
          <w:sz w:val="20"/>
        </w:rPr>
      </w:pPr>
      <w:r>
        <w:rPr>
          <w:color w:val="000000" w:themeColor="text1"/>
          <w:sz w:val="20"/>
        </w:rPr>
        <w:t>L’authentification impliquant un</w:t>
      </w:r>
      <w:r w:rsidR="00927E8A">
        <w:rPr>
          <w:color w:val="000000" w:themeColor="text1"/>
          <w:sz w:val="20"/>
        </w:rPr>
        <w:t xml:space="preserve"> compte, nous laissons la possibilité de créer un compte.</w:t>
      </w:r>
    </w:p>
    <w:p w14:paraId="6C7BE684" w14:textId="77777777" w:rsidR="00D452EF" w:rsidRPr="0009643D" w:rsidRDefault="00D452EF" w:rsidP="0015167D">
      <w:pPr>
        <w:pStyle w:val="Informations"/>
        <w:rPr>
          <w:color w:val="000000" w:themeColor="text1"/>
          <w:sz w:val="20"/>
        </w:rPr>
      </w:pPr>
    </w:p>
    <w:p w14:paraId="0C8CED1A" w14:textId="77777777" w:rsidR="0015167D" w:rsidRPr="00F664DF" w:rsidRDefault="0015167D" w:rsidP="0015167D">
      <w:pPr>
        <w:pStyle w:val="Retraitcorpsdetexte"/>
      </w:pPr>
    </w:p>
    <w:p w14:paraId="1570C7A7" w14:textId="77777777" w:rsidR="00753A51" w:rsidRDefault="00902523" w:rsidP="008E53F9">
      <w:pPr>
        <w:pStyle w:val="Titre2"/>
      </w:pPr>
      <w:bookmarkStart w:id="7" w:name="_Toc308526319"/>
      <w:r>
        <w:t>Matériel et logiciels à disposition</w:t>
      </w:r>
      <w:bookmarkEnd w:id="7"/>
    </w:p>
    <w:p w14:paraId="22A816E7" w14:textId="77777777" w:rsidR="0015167D" w:rsidRPr="0015167D" w:rsidRDefault="0015167D" w:rsidP="0015167D">
      <w:pPr>
        <w:pStyle w:val="Retraitcorpsdetexte"/>
      </w:pPr>
    </w:p>
    <w:p w14:paraId="25836F77" w14:textId="77777777" w:rsidR="0015167D" w:rsidRDefault="0015167D" w:rsidP="0015167D">
      <w:pPr>
        <w:pStyle w:val="Informations"/>
      </w:pPr>
      <w:r>
        <w:t>A compléter</w:t>
      </w:r>
      <w:r w:rsidR="00542CE3">
        <w:t xml:space="preserve"> par ce qui est nécessaire pour le démarrage</w:t>
      </w:r>
      <w:r>
        <w:t xml:space="preserve"> … </w:t>
      </w:r>
    </w:p>
    <w:p w14:paraId="0F50FA8D" w14:textId="77777777" w:rsidR="00D452EF" w:rsidRDefault="00D452EF" w:rsidP="0015167D">
      <w:pPr>
        <w:pStyle w:val="Informations"/>
      </w:pPr>
    </w:p>
    <w:p w14:paraId="46FF176F" w14:textId="136D448F" w:rsidR="00C3204B" w:rsidRDefault="00C3204B" w:rsidP="00BC4E16">
      <w:pPr>
        <w:pStyle w:val="Informations"/>
        <w:rPr>
          <w:color w:val="000000" w:themeColor="text1"/>
          <w:sz w:val="20"/>
        </w:rPr>
      </w:pPr>
      <w:r>
        <w:rPr>
          <w:color w:val="000000" w:themeColor="text1"/>
          <w:sz w:val="20"/>
        </w:rPr>
        <w:t>Windows – pour le travail global</w:t>
      </w:r>
    </w:p>
    <w:p w14:paraId="02CDD067" w14:textId="23E5EE99" w:rsidR="00BC4E16" w:rsidRPr="00D452EF" w:rsidRDefault="00BC4E16" w:rsidP="00BC4E16">
      <w:pPr>
        <w:pStyle w:val="Informations"/>
        <w:rPr>
          <w:color w:val="000000" w:themeColor="text1"/>
          <w:sz w:val="20"/>
        </w:rPr>
      </w:pPr>
      <w:r w:rsidRPr="00D452EF">
        <w:rPr>
          <w:color w:val="000000" w:themeColor="text1"/>
          <w:sz w:val="20"/>
        </w:rPr>
        <w:t>Docker – pour démarrer nos conteneurs phpmyadmin et mysql.</w:t>
      </w:r>
    </w:p>
    <w:p w14:paraId="208D5C75" w14:textId="20F054CE" w:rsidR="00BC4E16" w:rsidRDefault="00BC4E16" w:rsidP="00BC4E16">
      <w:pPr>
        <w:pStyle w:val="Informations"/>
        <w:rPr>
          <w:color w:val="000000" w:themeColor="text1"/>
          <w:sz w:val="20"/>
        </w:rPr>
      </w:pPr>
      <w:r w:rsidRPr="00D452EF">
        <w:rPr>
          <w:color w:val="000000" w:themeColor="text1"/>
          <w:sz w:val="20"/>
        </w:rPr>
        <w:t>Visual Studio 2022 – pour implémenter notre code.</w:t>
      </w:r>
    </w:p>
    <w:p w14:paraId="6B18B3E7" w14:textId="2F34A3CE" w:rsidR="00C3204B" w:rsidRDefault="00C3204B" w:rsidP="00BC4E16">
      <w:pPr>
        <w:pStyle w:val="Informations"/>
        <w:rPr>
          <w:color w:val="000000" w:themeColor="text1"/>
          <w:sz w:val="20"/>
        </w:rPr>
      </w:pPr>
      <w:r>
        <w:rPr>
          <w:color w:val="000000" w:themeColor="text1"/>
          <w:sz w:val="20"/>
        </w:rPr>
        <w:t>Word – Pour documenter le rapport.</w:t>
      </w:r>
    </w:p>
    <w:p w14:paraId="225BC4B8" w14:textId="5EC7959C" w:rsidR="00C3204B" w:rsidRPr="00D452EF" w:rsidRDefault="00C3204B" w:rsidP="00BC4E16">
      <w:pPr>
        <w:pStyle w:val="Informations"/>
        <w:rPr>
          <w:color w:val="000000" w:themeColor="text1"/>
          <w:sz w:val="20"/>
        </w:rPr>
      </w:pPr>
      <w:r>
        <w:rPr>
          <w:color w:val="000000" w:themeColor="text1"/>
          <w:sz w:val="20"/>
        </w:rPr>
        <w:t xml:space="preserve">Excel – pour la planification, </w:t>
      </w:r>
    </w:p>
    <w:p w14:paraId="1DBD7B39" w14:textId="77777777" w:rsidR="00BC4E16" w:rsidRDefault="00BC4E16" w:rsidP="00BC4E16">
      <w:pPr>
        <w:pStyle w:val="Informations"/>
      </w:pPr>
    </w:p>
    <w:p w14:paraId="3E57F003" w14:textId="35D089CD" w:rsidR="00F664DF" w:rsidRDefault="00BC4E16" w:rsidP="00F664DF">
      <w:pPr>
        <w:pStyle w:val="Retraitcorpsdetexte"/>
      </w:pPr>
      <w:r>
        <w:t>Un utilisateur peut être admin ou utilisateur lambda.</w:t>
      </w:r>
    </w:p>
    <w:p w14:paraId="5DDE30B7" w14:textId="7239F65E" w:rsidR="00BC4E16" w:rsidRPr="00F664DF" w:rsidRDefault="00BC4E16" w:rsidP="00F664DF">
      <w:pPr>
        <w:pStyle w:val="Retraitcorpsdetexte"/>
      </w:pPr>
      <w:r>
        <w:t xml:space="preserve">En tant qu’admin, l’utilisateur a la possibilité d’accéder aux mots de passe de tous les employés de l’entreprise. Ceux-ci en cas d’oubli de leur mot de passe peuvent le contacter pour </w:t>
      </w:r>
      <w:r w:rsidR="00945EF2">
        <w:t>récupérer celui-ci mais celui-ci devra ensuite être modifié. On peut imaginer que l’administrateur bien qu’ayant accès à toutes les données des utilisateurs, ne peut en réalité les voir que si un employé lui a fait une requête pour récupérer son mot de passe et c’est le ticket de celui-ci qui créerait.</w:t>
      </w:r>
    </w:p>
    <w:p w14:paraId="4E9F7D61" w14:textId="77777777" w:rsidR="00753A51" w:rsidRDefault="00753A51" w:rsidP="008E53F9">
      <w:pPr>
        <w:pStyle w:val="Titre2"/>
      </w:pPr>
      <w:bookmarkStart w:id="8" w:name="_Toc308526320"/>
      <w:r>
        <w:t>P</w:t>
      </w:r>
      <w:r w:rsidR="00902523">
        <w:t>rérequis</w:t>
      </w:r>
      <w:bookmarkEnd w:id="8"/>
    </w:p>
    <w:p w14:paraId="5799C75B" w14:textId="77777777" w:rsidR="0015167D" w:rsidRPr="0015167D" w:rsidRDefault="0015167D" w:rsidP="0015167D">
      <w:pPr>
        <w:pStyle w:val="Retraitcorpsdetexte"/>
      </w:pPr>
    </w:p>
    <w:p w14:paraId="4181D516"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2AF96211" w14:textId="77777777" w:rsidR="00945EF2" w:rsidRDefault="00945EF2" w:rsidP="0015167D">
      <w:pPr>
        <w:pStyle w:val="Informations"/>
      </w:pPr>
    </w:p>
    <w:p w14:paraId="2D8A9DD2" w14:textId="430E0862" w:rsidR="00945EF2" w:rsidRPr="003F0DEA" w:rsidRDefault="00945EF2" w:rsidP="0015167D">
      <w:pPr>
        <w:pStyle w:val="Informations"/>
        <w:rPr>
          <w:color w:val="000000" w:themeColor="text1"/>
          <w:sz w:val="20"/>
        </w:rPr>
      </w:pPr>
      <w:r w:rsidRPr="003F0DEA">
        <w:rPr>
          <w:color w:val="000000" w:themeColor="text1"/>
          <w:sz w:val="20"/>
        </w:rPr>
        <w:t xml:space="preserve">La réalisation de ce projet nécessite la connaissance et la maîtrise des modules ICT </w:t>
      </w:r>
      <w:r w:rsidR="00CC774D">
        <w:rPr>
          <w:color w:val="000000" w:themeColor="text1"/>
          <w:sz w:val="20"/>
        </w:rPr>
        <w:t xml:space="preserve">ci-dessous </w:t>
      </w:r>
      <w:r w:rsidRPr="003F0DEA">
        <w:rPr>
          <w:color w:val="000000" w:themeColor="text1"/>
          <w:sz w:val="20"/>
        </w:rPr>
        <w:t>vus au cours de ma formation :</w:t>
      </w:r>
    </w:p>
    <w:p w14:paraId="65BE42E3" w14:textId="2735AECA" w:rsidR="00CC774D" w:rsidRPr="00CC774D" w:rsidRDefault="00CC774D" w:rsidP="00CC774D">
      <w:pPr>
        <w:pStyle w:val="Retraitcorpsdetexte"/>
        <w:rPr>
          <w:color w:val="000000" w:themeColor="text1"/>
        </w:rPr>
      </w:pPr>
      <w:r w:rsidRPr="00CC774D">
        <w:rPr>
          <w:color w:val="000000" w:themeColor="text1"/>
        </w:rPr>
        <w:t>104</w:t>
      </w:r>
      <w:r>
        <w:rPr>
          <w:color w:val="000000" w:themeColor="text1"/>
        </w:rPr>
        <w:t xml:space="preserve"> </w:t>
      </w:r>
      <w:r w:rsidRPr="00CC774D">
        <w:rPr>
          <w:color w:val="000000" w:themeColor="text1"/>
        </w:rPr>
        <w:t>: implémenter un modèle de données</w:t>
      </w:r>
    </w:p>
    <w:p w14:paraId="4F18FC45" w14:textId="6AB049AD" w:rsidR="00CC774D" w:rsidRPr="00CC774D" w:rsidRDefault="00CC774D" w:rsidP="00CC774D">
      <w:pPr>
        <w:pStyle w:val="Retraitcorpsdetexte"/>
        <w:rPr>
          <w:color w:val="000000" w:themeColor="text1"/>
        </w:rPr>
      </w:pPr>
      <w:r w:rsidRPr="00CC774D">
        <w:rPr>
          <w:color w:val="000000" w:themeColor="text1"/>
        </w:rPr>
        <w:t>105</w:t>
      </w:r>
      <w:r>
        <w:rPr>
          <w:color w:val="000000" w:themeColor="text1"/>
        </w:rPr>
        <w:t xml:space="preserve"> </w:t>
      </w:r>
      <w:r w:rsidRPr="00CC774D">
        <w:rPr>
          <w:color w:val="000000" w:themeColor="text1"/>
        </w:rPr>
        <w:t>: Tra</w:t>
      </w:r>
      <w:r>
        <w:rPr>
          <w:color w:val="000000" w:themeColor="text1"/>
        </w:rPr>
        <w:t>i</w:t>
      </w:r>
      <w:r w:rsidRPr="00CC774D">
        <w:rPr>
          <w:color w:val="000000" w:themeColor="text1"/>
        </w:rPr>
        <w:t>ter</w:t>
      </w:r>
      <w:r>
        <w:rPr>
          <w:color w:val="000000" w:themeColor="text1"/>
        </w:rPr>
        <w:t xml:space="preserve"> </w:t>
      </w:r>
      <w:r w:rsidRPr="00CC774D">
        <w:rPr>
          <w:color w:val="000000" w:themeColor="text1"/>
        </w:rPr>
        <w:t>une base de données avec SQL</w:t>
      </w:r>
    </w:p>
    <w:p w14:paraId="0C92BBEF" w14:textId="1F19E0A2" w:rsidR="00CC774D" w:rsidRPr="00CC774D" w:rsidRDefault="00CC774D" w:rsidP="00CC774D">
      <w:pPr>
        <w:pStyle w:val="Retraitcorpsdetexte"/>
        <w:rPr>
          <w:color w:val="000000" w:themeColor="text1"/>
        </w:rPr>
      </w:pPr>
      <w:r w:rsidRPr="00CC774D">
        <w:rPr>
          <w:color w:val="000000" w:themeColor="text1"/>
        </w:rPr>
        <w:t>114</w:t>
      </w:r>
      <w:r>
        <w:rPr>
          <w:color w:val="000000" w:themeColor="text1"/>
        </w:rPr>
        <w:t xml:space="preserve"> </w:t>
      </w:r>
      <w:r w:rsidRPr="00CC774D">
        <w:rPr>
          <w:color w:val="000000" w:themeColor="text1"/>
        </w:rPr>
        <w:t>: Met</w:t>
      </w:r>
      <w:r>
        <w:rPr>
          <w:color w:val="000000" w:themeColor="text1"/>
        </w:rPr>
        <w:t>t</w:t>
      </w:r>
      <w:r w:rsidRPr="00CC774D">
        <w:rPr>
          <w:color w:val="000000" w:themeColor="text1"/>
        </w:rPr>
        <w:t>re en œuvre des systèmes de codification, de compression et d'encryptage</w:t>
      </w:r>
    </w:p>
    <w:p w14:paraId="744083A2" w14:textId="77777777" w:rsidR="00CC774D" w:rsidRPr="00CC774D" w:rsidRDefault="00CC774D" w:rsidP="00CC774D">
      <w:pPr>
        <w:pStyle w:val="Retraitcorpsdetexte"/>
        <w:rPr>
          <w:color w:val="000000" w:themeColor="text1"/>
        </w:rPr>
      </w:pPr>
    </w:p>
    <w:p w14:paraId="6A06C673" w14:textId="77777777" w:rsidR="00CC774D" w:rsidRPr="00CC774D" w:rsidRDefault="00CC774D" w:rsidP="00CC774D">
      <w:pPr>
        <w:pStyle w:val="Retraitcorpsdetexte"/>
        <w:rPr>
          <w:color w:val="000000" w:themeColor="text1"/>
        </w:rPr>
      </w:pPr>
      <w:r w:rsidRPr="00CC774D">
        <w:rPr>
          <w:color w:val="000000" w:themeColor="text1"/>
        </w:rPr>
        <w:t>120 : Développer et implémenter des interfaces graphiques d'utilisateurs pour une application en tenant comptes des exigences ergonomiques et des standards.</w:t>
      </w:r>
    </w:p>
    <w:p w14:paraId="2CD87D77" w14:textId="3ECB5F7F" w:rsidR="0015167D" w:rsidRDefault="00CC774D" w:rsidP="00CC774D">
      <w:pPr>
        <w:pStyle w:val="Retraitcorpsdetexte"/>
        <w:rPr>
          <w:color w:val="000000" w:themeColor="text1"/>
        </w:rPr>
      </w:pPr>
      <w:r w:rsidRPr="00CC774D">
        <w:rPr>
          <w:color w:val="000000" w:themeColor="text1"/>
        </w:rPr>
        <w:t>226A : Mettre en œuvre sans hérédité les exigences dans un design de classes, implémenter, documenter et tester avec un langage orienté obje</w:t>
      </w:r>
      <w:r>
        <w:rPr>
          <w:color w:val="000000" w:themeColor="text1"/>
        </w:rPr>
        <w:t>t</w:t>
      </w:r>
      <w:r w:rsidRPr="00CC774D">
        <w:rPr>
          <w:color w:val="000000" w:themeColor="text1"/>
        </w:rPr>
        <w:t>s.</w:t>
      </w:r>
    </w:p>
    <w:p w14:paraId="0463AD99" w14:textId="77777777" w:rsidR="00CC774D" w:rsidRDefault="00CC774D" w:rsidP="00CC774D">
      <w:pPr>
        <w:pStyle w:val="Retraitcorpsdetexte"/>
        <w:rPr>
          <w:color w:val="000000" w:themeColor="text1"/>
        </w:rPr>
      </w:pPr>
    </w:p>
    <w:p w14:paraId="5C330B02" w14:textId="72636640" w:rsidR="00CC774D" w:rsidRDefault="00CC774D" w:rsidP="00CC774D">
      <w:pPr>
        <w:pStyle w:val="Retraitcorpsdetexte"/>
        <w:rPr>
          <w:color w:val="000000" w:themeColor="text1"/>
        </w:rPr>
      </w:pPr>
      <w:r>
        <w:rPr>
          <w:color w:val="000000" w:themeColor="text1"/>
        </w:rPr>
        <w:t>Ces différentes notions devront s’accorder au. Grâce à la préparation au TPI, la réalisation de ce projet me semble atteignable.</w:t>
      </w:r>
    </w:p>
    <w:p w14:paraId="646DD200" w14:textId="77777777" w:rsidR="00CC774D" w:rsidRPr="00F664DF" w:rsidRDefault="00CC774D" w:rsidP="00CC774D">
      <w:pPr>
        <w:pStyle w:val="Retraitcorpsdetexte"/>
      </w:pPr>
    </w:p>
    <w:p w14:paraId="08521B38" w14:textId="77777777" w:rsidR="00753A51" w:rsidRDefault="00902523" w:rsidP="008E53F9">
      <w:pPr>
        <w:pStyle w:val="Titre2"/>
      </w:pPr>
      <w:bookmarkStart w:id="9" w:name="_Toc308526321"/>
      <w:r>
        <w:t>Cahier des charges</w:t>
      </w:r>
      <w:bookmarkEnd w:id="9"/>
    </w:p>
    <w:p w14:paraId="50EAF6C7" w14:textId="77777777" w:rsidR="00D160DD" w:rsidRDefault="00EE16F0" w:rsidP="00AA4393">
      <w:pPr>
        <w:pStyle w:val="Titre3"/>
      </w:pPr>
      <w:bookmarkStart w:id="10" w:name="_Toc308526322"/>
      <w:r w:rsidRPr="00EE16F0">
        <w:t>Objectifs et portée du projet (objectifs SMART</w:t>
      </w:r>
      <w:r>
        <w:t>)</w:t>
      </w:r>
      <w:bookmarkEnd w:id="10"/>
    </w:p>
    <w:p w14:paraId="610A1C6A" w14:textId="77777777" w:rsidR="00920F4E" w:rsidRDefault="00920F4E" w:rsidP="00920F4E">
      <w:pPr>
        <w:pStyle w:val="Retraitcorpsdetexte3"/>
      </w:pPr>
    </w:p>
    <w:p w14:paraId="5BF0EC77"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4AC88E4" w14:textId="77777777" w:rsidR="0015167D" w:rsidRPr="00920F4E" w:rsidRDefault="0015167D" w:rsidP="00920F4E">
      <w:pPr>
        <w:pStyle w:val="Retraitcorpsdetexte3"/>
      </w:pPr>
    </w:p>
    <w:p w14:paraId="2A0C6FBE" w14:textId="77777777" w:rsidR="00753A51" w:rsidRDefault="00542CE3" w:rsidP="006E2CE8">
      <w:pPr>
        <w:pStyle w:val="Titre3"/>
      </w:pPr>
      <w:bookmarkStart w:id="11" w:name="_Toc308526323"/>
      <w:r w:rsidRPr="00EE16F0">
        <w:t xml:space="preserve">Caractéristiques des utilisateurs et </w:t>
      </w:r>
      <w:r>
        <w:t>impacts</w:t>
      </w:r>
      <w:bookmarkEnd w:id="11"/>
    </w:p>
    <w:p w14:paraId="3A27887E" w14:textId="77777777" w:rsidR="00F664DF" w:rsidRDefault="00F664DF" w:rsidP="00F664DF">
      <w:pPr>
        <w:pStyle w:val="Retraitcorpsdetexte3"/>
      </w:pPr>
    </w:p>
    <w:p w14:paraId="19AC13A8"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797ACB40" w14:textId="77777777" w:rsidR="0015167D" w:rsidRPr="00F664DF" w:rsidRDefault="0015167D" w:rsidP="00F664DF">
      <w:pPr>
        <w:pStyle w:val="Retraitcorpsdetexte3"/>
      </w:pPr>
    </w:p>
    <w:p w14:paraId="76D4516E" w14:textId="77777777" w:rsidR="00753A51" w:rsidRDefault="00542CE3" w:rsidP="006E2CE8">
      <w:pPr>
        <w:pStyle w:val="Titre3"/>
      </w:pPr>
      <w:bookmarkStart w:id="12" w:name="_Toc308526324"/>
      <w:r w:rsidRPr="00EE16F0">
        <w:t>Fonctionnalités requises (du point de vue de l’utilisateur)</w:t>
      </w:r>
      <w:bookmarkEnd w:id="12"/>
    </w:p>
    <w:p w14:paraId="4A44DA7A" w14:textId="77777777" w:rsidR="00F664DF" w:rsidRDefault="00F664DF" w:rsidP="00F664DF">
      <w:pPr>
        <w:pStyle w:val="Retraitcorpsdetexte3"/>
      </w:pPr>
    </w:p>
    <w:p w14:paraId="4E7E5B5A"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0836E26" w14:textId="77777777" w:rsidR="0015167D" w:rsidRPr="00F664DF" w:rsidRDefault="0015167D" w:rsidP="00F664DF">
      <w:pPr>
        <w:pStyle w:val="Retraitcorpsdetexte3"/>
      </w:pPr>
    </w:p>
    <w:p w14:paraId="2D259B92" w14:textId="77777777" w:rsidR="00753A51" w:rsidRDefault="00753A51" w:rsidP="00EE55F0">
      <w:pPr>
        <w:pStyle w:val="Titre3"/>
      </w:pPr>
      <w:bookmarkStart w:id="13" w:name="_Toc308526325"/>
      <w:r w:rsidRPr="00EE16F0">
        <w:t>Contraintes</w:t>
      </w:r>
      <w:bookmarkEnd w:id="13"/>
    </w:p>
    <w:p w14:paraId="16CDFBDF" w14:textId="77777777" w:rsidR="00F664DF" w:rsidRDefault="00F664DF" w:rsidP="00F664DF">
      <w:pPr>
        <w:pStyle w:val="Retraitcorpsdetexte3"/>
      </w:pPr>
    </w:p>
    <w:p w14:paraId="77444697"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00619C95" w14:textId="1E8A2190" w:rsidR="00927E8A" w:rsidRDefault="00927E8A" w:rsidP="0015167D">
      <w:pPr>
        <w:pStyle w:val="Informations"/>
      </w:pPr>
    </w:p>
    <w:p w14:paraId="6CE21A62" w14:textId="4CFBDF31" w:rsidR="00927E8A" w:rsidRPr="0098146F" w:rsidRDefault="00927E8A" w:rsidP="00927E8A">
      <w:pPr>
        <w:pStyle w:val="Informations"/>
        <w:rPr>
          <w:color w:val="000000" w:themeColor="text1"/>
          <w:sz w:val="20"/>
        </w:rPr>
      </w:pPr>
      <w:r w:rsidRPr="0098146F">
        <w:rPr>
          <w:color w:val="000000" w:themeColor="text1"/>
          <w:sz w:val="20"/>
        </w:rPr>
        <w:t>Ce projet étant fondamentalement basé sur la sécurité. Les données devront être sauvegardées de manière sécure, les interactions avec la base de données devront être précautionneusement exécutées, l’accès aux do</w:t>
      </w:r>
      <w:r w:rsidR="0098146F" w:rsidRPr="0098146F">
        <w:rPr>
          <w:color w:val="000000" w:themeColor="text1"/>
          <w:sz w:val="20"/>
        </w:rPr>
        <w:t>nnées d’un utilisateur devra faire l’objet d’une authentification.</w:t>
      </w:r>
    </w:p>
    <w:p w14:paraId="115511FC" w14:textId="77777777" w:rsidR="0015167D" w:rsidRPr="00F664DF" w:rsidRDefault="0015167D" w:rsidP="0098146F">
      <w:pPr>
        <w:pStyle w:val="Retraitcorpsdetexte3"/>
        <w:ind w:left="0"/>
      </w:pPr>
    </w:p>
    <w:p w14:paraId="079F9F3B" w14:textId="77777777" w:rsidR="00753A51" w:rsidRDefault="00753A51" w:rsidP="006E2CE8">
      <w:pPr>
        <w:pStyle w:val="Titre3"/>
      </w:pPr>
      <w:bookmarkStart w:id="14" w:name="_Toc308526326"/>
      <w:r w:rsidRPr="00EE16F0">
        <w:t>Travail à réaliser par l'apprenti</w:t>
      </w:r>
      <w:bookmarkEnd w:id="14"/>
    </w:p>
    <w:p w14:paraId="11AC5422" w14:textId="77777777" w:rsidR="00F664DF" w:rsidRDefault="00F664DF" w:rsidP="00F664DF">
      <w:pPr>
        <w:pStyle w:val="Retraitcorpsdetexte3"/>
      </w:pPr>
    </w:p>
    <w:p w14:paraId="1B244A96"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318C8445" w14:textId="77777777" w:rsidR="0098146F" w:rsidRDefault="0098146F" w:rsidP="0015167D">
      <w:pPr>
        <w:pStyle w:val="Informations"/>
      </w:pPr>
    </w:p>
    <w:p w14:paraId="0480CA16" w14:textId="74528E8B" w:rsidR="0098146F" w:rsidRPr="00C3204B" w:rsidRDefault="0098146F" w:rsidP="0015167D">
      <w:pPr>
        <w:pStyle w:val="Informations"/>
        <w:rPr>
          <w:color w:val="000000" w:themeColor="text1"/>
          <w:sz w:val="20"/>
        </w:rPr>
      </w:pPr>
      <w:r w:rsidRPr="00C3204B">
        <w:rPr>
          <w:color w:val="000000" w:themeColor="text1"/>
          <w:sz w:val="20"/>
        </w:rPr>
        <w:t xml:space="preserve">Le produit attendu est un logiciel qui centralise </w:t>
      </w:r>
    </w:p>
    <w:p w14:paraId="5A4E12BD" w14:textId="77777777" w:rsidR="0015167D" w:rsidRPr="00F664DF" w:rsidRDefault="0015167D" w:rsidP="00F664DF">
      <w:pPr>
        <w:pStyle w:val="Retraitcorpsdetexte3"/>
      </w:pPr>
    </w:p>
    <w:p w14:paraId="0031C9FC" w14:textId="77777777" w:rsidR="00753A51" w:rsidRDefault="00753A51" w:rsidP="006E2CE8">
      <w:pPr>
        <w:pStyle w:val="Titre3"/>
      </w:pPr>
      <w:bookmarkStart w:id="15" w:name="_Toc308526327"/>
      <w:r w:rsidRPr="00EE16F0">
        <w:t>Si le temps le permet …</w:t>
      </w:r>
      <w:bookmarkEnd w:id="15"/>
    </w:p>
    <w:p w14:paraId="111E7C8D" w14:textId="77777777" w:rsidR="00F664DF" w:rsidRDefault="00F664DF" w:rsidP="00F664DF">
      <w:pPr>
        <w:pStyle w:val="Retraitcorpsdetexte3"/>
      </w:pPr>
    </w:p>
    <w:p w14:paraId="599CE2F2"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3582B9C3" w14:textId="2AF3998F" w:rsidR="0098146F" w:rsidRDefault="0098146F" w:rsidP="0098146F">
      <w:pPr>
        <w:pStyle w:val="Informations"/>
        <w:ind w:left="0"/>
      </w:pPr>
    </w:p>
    <w:p w14:paraId="414AB221" w14:textId="77777777" w:rsidR="0098146F" w:rsidRDefault="0098146F" w:rsidP="0098146F">
      <w:pPr>
        <w:pStyle w:val="Informations"/>
        <w:ind w:left="0"/>
      </w:pPr>
    </w:p>
    <w:p w14:paraId="75C059A2" w14:textId="1EEDD234" w:rsidR="0098146F" w:rsidRPr="00C3204B" w:rsidRDefault="0098146F" w:rsidP="0015167D">
      <w:pPr>
        <w:pStyle w:val="Informations"/>
        <w:rPr>
          <w:color w:val="000000" w:themeColor="text1"/>
          <w:sz w:val="20"/>
        </w:rPr>
      </w:pPr>
      <w:r w:rsidRPr="00C3204B">
        <w:rPr>
          <w:color w:val="000000" w:themeColor="text1"/>
          <w:sz w:val="20"/>
        </w:rPr>
        <w:t xml:space="preserve">En plus des éléments demandés à la base dans le cahier des charges, </w:t>
      </w:r>
      <w:r w:rsidR="00C3204B" w:rsidRPr="00C3204B">
        <w:rPr>
          <w:color w:val="000000" w:themeColor="text1"/>
          <w:sz w:val="20"/>
        </w:rPr>
        <w:t xml:space="preserve">avant validation, ces éléments ont été proposés et finalement acceptés : </w:t>
      </w:r>
    </w:p>
    <w:p w14:paraId="36463EB4" w14:textId="00A0E3B0" w:rsidR="0098146F" w:rsidRPr="00C3204B" w:rsidRDefault="00C3204B" w:rsidP="0015167D">
      <w:pPr>
        <w:pStyle w:val="Informations"/>
        <w:rPr>
          <w:color w:val="000000" w:themeColor="text1"/>
          <w:sz w:val="20"/>
        </w:rPr>
      </w:pPr>
      <w:r w:rsidRPr="00C3204B">
        <w:rPr>
          <w:color w:val="000000" w:themeColor="text1"/>
          <w:sz w:val="20"/>
        </w:rPr>
        <w:t xml:space="preserve">La mise </w:t>
      </w:r>
      <w:r w:rsidR="0098146F" w:rsidRPr="00C3204B">
        <w:rPr>
          <w:color w:val="000000" w:themeColor="text1"/>
          <w:sz w:val="20"/>
        </w:rPr>
        <w:t xml:space="preserve">en place </w:t>
      </w:r>
      <w:r w:rsidRPr="00C3204B">
        <w:rPr>
          <w:color w:val="000000" w:themeColor="text1"/>
          <w:sz w:val="20"/>
        </w:rPr>
        <w:t>une option d’aide pour permettre à l’utilisateur de comprendre le but de l’application et l’utilité de chaque page sur lesquelles il naviguera.</w:t>
      </w:r>
    </w:p>
    <w:p w14:paraId="2FCE7BF6" w14:textId="08A3D273" w:rsidR="0098146F" w:rsidRPr="00C3204B" w:rsidRDefault="00C3204B" w:rsidP="0015167D">
      <w:pPr>
        <w:pStyle w:val="Informations"/>
        <w:rPr>
          <w:color w:val="000000" w:themeColor="text1"/>
          <w:sz w:val="20"/>
        </w:rPr>
      </w:pPr>
      <w:r w:rsidRPr="00C3204B">
        <w:rPr>
          <w:color w:val="000000" w:themeColor="text1"/>
          <w:sz w:val="20"/>
        </w:rPr>
        <w:t>La mise</w:t>
      </w:r>
      <w:r w:rsidR="0098146F" w:rsidRPr="00C3204B">
        <w:rPr>
          <w:color w:val="000000" w:themeColor="text1"/>
          <w:sz w:val="20"/>
        </w:rPr>
        <w:t xml:space="preserve"> en place une option pour se déconnecter.</w:t>
      </w:r>
    </w:p>
    <w:p w14:paraId="353CC83E" w14:textId="52960815" w:rsidR="00C3204B" w:rsidRPr="00C3204B" w:rsidRDefault="00C3204B" w:rsidP="0015167D">
      <w:pPr>
        <w:pStyle w:val="Informations"/>
        <w:rPr>
          <w:color w:val="000000" w:themeColor="text1"/>
          <w:sz w:val="20"/>
        </w:rPr>
      </w:pPr>
      <w:r w:rsidRPr="00C3204B">
        <w:rPr>
          <w:color w:val="000000" w:themeColor="text1"/>
          <w:sz w:val="20"/>
        </w:rPr>
        <w:t>La mise en place d’une option pour supprimer une ligne de données du tableau qui affiche les données de mots de passe sauvegardées.</w:t>
      </w:r>
    </w:p>
    <w:p w14:paraId="5056760F" w14:textId="77777777" w:rsidR="00C3204B" w:rsidRPr="00C3204B" w:rsidRDefault="00C3204B" w:rsidP="0015167D">
      <w:pPr>
        <w:pStyle w:val="Informations"/>
        <w:rPr>
          <w:color w:val="000000" w:themeColor="text1"/>
          <w:sz w:val="20"/>
        </w:rPr>
      </w:pPr>
    </w:p>
    <w:p w14:paraId="22526FE6" w14:textId="021A35C2" w:rsidR="0098146F" w:rsidRPr="00C3204B" w:rsidRDefault="00C3204B" w:rsidP="00C3204B">
      <w:pPr>
        <w:pStyle w:val="Informations"/>
        <w:rPr>
          <w:color w:val="000000" w:themeColor="text1"/>
          <w:sz w:val="20"/>
        </w:rPr>
      </w:pPr>
      <w:r w:rsidRPr="00C3204B">
        <w:rPr>
          <w:color w:val="000000" w:themeColor="text1"/>
          <w:sz w:val="20"/>
        </w:rPr>
        <w:t>Si le temps me le permet, je trouverais utile d’ajouter des f</w:t>
      </w:r>
      <w:r w:rsidR="0098146F" w:rsidRPr="00C3204B">
        <w:rPr>
          <w:color w:val="000000" w:themeColor="text1"/>
          <w:sz w:val="20"/>
        </w:rPr>
        <w:t>lèches aux bas de</w:t>
      </w:r>
      <w:r w:rsidRPr="00C3204B">
        <w:rPr>
          <w:color w:val="000000" w:themeColor="text1"/>
          <w:sz w:val="20"/>
        </w:rPr>
        <w:t xml:space="preserve"> la page intitulé « Mon coffre ».</w:t>
      </w:r>
    </w:p>
    <w:p w14:paraId="72BB4F2F" w14:textId="77777777" w:rsidR="0015167D" w:rsidRPr="00F664DF" w:rsidRDefault="0015167D" w:rsidP="00F664DF">
      <w:pPr>
        <w:pStyle w:val="Retraitcorpsdetexte3"/>
      </w:pPr>
    </w:p>
    <w:p w14:paraId="16D9B85C" w14:textId="77777777" w:rsidR="00753A51" w:rsidRDefault="00753A51" w:rsidP="006E2CE8">
      <w:pPr>
        <w:pStyle w:val="Titre3"/>
      </w:pPr>
      <w:bookmarkStart w:id="16" w:name="_Toc308526328"/>
      <w:r w:rsidRPr="00EE16F0">
        <w:t>Méthodes de validation des solutions</w:t>
      </w:r>
      <w:bookmarkEnd w:id="16"/>
    </w:p>
    <w:p w14:paraId="398265AF" w14:textId="77777777" w:rsidR="00F664DF" w:rsidRDefault="00F664DF" w:rsidP="00F664DF">
      <w:pPr>
        <w:pStyle w:val="Retraitcorpsdetexte3"/>
      </w:pPr>
    </w:p>
    <w:p w14:paraId="5A83B042"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090DAAF9" w14:textId="77777777" w:rsidR="0015167D" w:rsidRPr="00F664DF" w:rsidRDefault="0015167D" w:rsidP="00F664DF">
      <w:pPr>
        <w:pStyle w:val="Retraitcorpsdetexte3"/>
      </w:pPr>
    </w:p>
    <w:p w14:paraId="6C64C182" w14:textId="77777777" w:rsidR="00753A51" w:rsidRDefault="00902523" w:rsidP="008E53F9">
      <w:pPr>
        <w:pStyle w:val="Titre2"/>
      </w:pPr>
      <w:bookmarkStart w:id="17" w:name="_Toc308526329"/>
      <w:r>
        <w:t>Les points suivants seront évalués</w:t>
      </w:r>
      <w:bookmarkEnd w:id="17"/>
    </w:p>
    <w:p w14:paraId="70609B20" w14:textId="77777777" w:rsidR="00F664DF" w:rsidRDefault="00F664DF" w:rsidP="00F664DF">
      <w:pPr>
        <w:pStyle w:val="Retraitcorpsdetexte"/>
        <w:numPr>
          <w:ilvl w:val="0"/>
          <w:numId w:val="14"/>
        </w:numPr>
      </w:pPr>
      <w:r>
        <w:t>Le rapport</w:t>
      </w:r>
    </w:p>
    <w:p w14:paraId="452C010D"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44313540" w14:textId="77777777" w:rsidR="00F664DF" w:rsidRDefault="00F664DF" w:rsidP="00F664DF">
      <w:pPr>
        <w:pStyle w:val="Retraitcorpsdetexte"/>
        <w:numPr>
          <w:ilvl w:val="0"/>
          <w:numId w:val="14"/>
        </w:numPr>
      </w:pPr>
      <w:r>
        <w:t>Le journal de travail</w:t>
      </w:r>
    </w:p>
    <w:p w14:paraId="2ED4B6D0" w14:textId="77777777" w:rsidR="00F664DF" w:rsidRDefault="00F664DF" w:rsidP="00F664DF">
      <w:pPr>
        <w:pStyle w:val="Retraitcorpsdetexte"/>
        <w:numPr>
          <w:ilvl w:val="0"/>
          <w:numId w:val="14"/>
        </w:numPr>
      </w:pPr>
      <w:r>
        <w:t>Le</w:t>
      </w:r>
      <w:r w:rsidR="00A706B7">
        <w:t xml:space="preserve"> code et le</w:t>
      </w:r>
      <w:r>
        <w:t>s commentaires</w:t>
      </w:r>
    </w:p>
    <w:p w14:paraId="317605E2" w14:textId="77777777" w:rsidR="00F664DF" w:rsidRPr="00F664DF" w:rsidRDefault="00F664DF" w:rsidP="00F664DF">
      <w:pPr>
        <w:pStyle w:val="Retraitcorpsdetexte"/>
        <w:numPr>
          <w:ilvl w:val="0"/>
          <w:numId w:val="14"/>
        </w:numPr>
      </w:pPr>
      <w:r>
        <w:t>Les documentations de mise en œuvre et d’utilisation</w:t>
      </w:r>
    </w:p>
    <w:p w14:paraId="17CC6B0C" w14:textId="77777777" w:rsidR="00753A51" w:rsidRDefault="00902523" w:rsidP="008E53F9">
      <w:pPr>
        <w:pStyle w:val="Titre2"/>
      </w:pPr>
      <w:bookmarkStart w:id="18" w:name="_Toc308526330"/>
      <w:r>
        <w:t>Validation et conditions de réussite</w:t>
      </w:r>
      <w:bookmarkEnd w:id="18"/>
    </w:p>
    <w:p w14:paraId="18336AD4" w14:textId="77777777" w:rsidR="00F664DF" w:rsidRPr="007211A1" w:rsidRDefault="00F664DF" w:rsidP="007211A1">
      <w:pPr>
        <w:pStyle w:val="Retraitcorpsdetexte"/>
        <w:numPr>
          <w:ilvl w:val="0"/>
          <w:numId w:val="14"/>
        </w:numPr>
      </w:pPr>
      <w:r w:rsidRPr="007211A1">
        <w:t>Compréhension du travail</w:t>
      </w:r>
    </w:p>
    <w:p w14:paraId="0795F4B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EDA2F68" w14:textId="77777777" w:rsidR="00F664DF" w:rsidRPr="007211A1" w:rsidRDefault="00F664DF" w:rsidP="007211A1">
      <w:pPr>
        <w:pStyle w:val="Retraitcorpsdetexte"/>
        <w:numPr>
          <w:ilvl w:val="0"/>
          <w:numId w:val="14"/>
        </w:numPr>
      </w:pPr>
      <w:r w:rsidRPr="007211A1">
        <w:t>Etat de fonctionnement du produit livré</w:t>
      </w:r>
    </w:p>
    <w:p w14:paraId="33596639" w14:textId="77777777"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14:paraId="07B37074"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09EDBA28" w14:textId="77777777" w:rsidR="007F30AE" w:rsidRPr="00D160DD" w:rsidRDefault="007F30AE" w:rsidP="0015167D">
      <w:pPr>
        <w:pStyle w:val="Informations"/>
        <w:numPr>
          <w:ilvl w:val="5"/>
          <w:numId w:val="26"/>
        </w:numPr>
      </w:pPr>
      <w:r w:rsidRPr="00D160DD">
        <w:lastRenderedPageBreak/>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000B43DD" w14:textId="77777777"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14:paraId="29EDA803" w14:textId="2BC41B9C" w:rsidR="007561EF" w:rsidRDefault="007561EF" w:rsidP="008E53F9">
      <w:pPr>
        <w:pStyle w:val="Titre2"/>
      </w:pPr>
      <w:bookmarkStart w:id="23" w:name="_Toc308526333"/>
      <w:r>
        <w:t>Méthode de gestion de projet</w:t>
      </w:r>
    </w:p>
    <w:p w14:paraId="71A0062E" w14:textId="77777777" w:rsidR="007561EF" w:rsidRDefault="007561EF" w:rsidP="007561EF">
      <w:pPr>
        <w:pStyle w:val="Retraitcorpsdetexte"/>
      </w:pPr>
      <w:r>
        <w:t>La méthode de gestion de projet qui a été utilisé pour ce projet est la méthode des 6 pas, également connu sous le nom de Waterfall.</w:t>
      </w:r>
    </w:p>
    <w:p w14:paraId="231A1311" w14:textId="77777777" w:rsidR="007561EF" w:rsidRDefault="007561EF" w:rsidP="007561EF">
      <w:pPr>
        <w:pStyle w:val="Retraitcorpsdetexte"/>
      </w:pPr>
      <w:r>
        <w:t>Celle-ci comprendre les étapes ci-dessous :</w:t>
      </w:r>
    </w:p>
    <w:p w14:paraId="3A5A2C7F" w14:textId="755479F7" w:rsidR="007561EF" w:rsidRDefault="007561EF" w:rsidP="00890099">
      <w:pPr>
        <w:pStyle w:val="Retraitcorpsdetexte"/>
        <w:numPr>
          <w:ilvl w:val="0"/>
          <w:numId w:val="50"/>
        </w:numPr>
      </w:pPr>
      <w:r>
        <w:t>S'informer</w:t>
      </w:r>
    </w:p>
    <w:p w14:paraId="3069DC41" w14:textId="7E6D8AB2" w:rsidR="007561EF" w:rsidRDefault="007561EF" w:rsidP="00890099">
      <w:pPr>
        <w:pStyle w:val="Retraitcorpsdetexte"/>
        <w:numPr>
          <w:ilvl w:val="0"/>
          <w:numId w:val="50"/>
        </w:numPr>
      </w:pPr>
      <w:r>
        <w:t>Planifier</w:t>
      </w:r>
    </w:p>
    <w:p w14:paraId="68337477" w14:textId="4B6EC6D9" w:rsidR="007561EF" w:rsidRDefault="007561EF" w:rsidP="00890099">
      <w:pPr>
        <w:pStyle w:val="Retraitcorpsdetexte"/>
        <w:numPr>
          <w:ilvl w:val="0"/>
          <w:numId w:val="50"/>
        </w:numPr>
      </w:pPr>
      <w:r>
        <w:t>Décider</w:t>
      </w:r>
    </w:p>
    <w:p w14:paraId="1907E4AE" w14:textId="73CF5A28" w:rsidR="007561EF" w:rsidRDefault="007561EF" w:rsidP="00890099">
      <w:pPr>
        <w:pStyle w:val="Retraitcorpsdetexte"/>
        <w:numPr>
          <w:ilvl w:val="0"/>
          <w:numId w:val="50"/>
        </w:numPr>
      </w:pPr>
      <w:r>
        <w:t>Réaliser</w:t>
      </w:r>
    </w:p>
    <w:p w14:paraId="5EDCACD1" w14:textId="74C29CE0" w:rsidR="007561EF" w:rsidRDefault="007561EF" w:rsidP="00890099">
      <w:pPr>
        <w:pStyle w:val="Retraitcorpsdetexte"/>
        <w:numPr>
          <w:ilvl w:val="0"/>
          <w:numId w:val="50"/>
        </w:numPr>
      </w:pPr>
      <w:r>
        <w:t>Contrôler</w:t>
      </w:r>
    </w:p>
    <w:p w14:paraId="52DEC450" w14:textId="69093063" w:rsidR="007561EF" w:rsidRDefault="007561EF" w:rsidP="00890099">
      <w:pPr>
        <w:pStyle w:val="Retraitcorpsdetexte"/>
        <w:numPr>
          <w:ilvl w:val="0"/>
          <w:numId w:val="50"/>
        </w:numPr>
      </w:pPr>
      <w:r>
        <w:t>Evaluer</w:t>
      </w:r>
    </w:p>
    <w:p w14:paraId="471E0A9A" w14:textId="0C2F36DD" w:rsidR="007561EF" w:rsidRDefault="007561EF" w:rsidP="007561EF">
      <w:pPr>
        <w:pStyle w:val="Retraitcorpsdetexte"/>
      </w:pPr>
      <w:r>
        <w:t>Celle-ci a été choisi car elle est adapté</w:t>
      </w:r>
      <w:r w:rsidR="00890099">
        <w:t>e</w:t>
      </w:r>
      <w:r>
        <w:t xml:space="preserve"> à la demande de ce projet, c'est-à-dire,</w:t>
      </w:r>
      <w:r w:rsidR="00890099">
        <w:t xml:space="preserve"> </w:t>
      </w:r>
      <w:r>
        <w:t>réalisé un travail individuel.</w:t>
      </w:r>
    </w:p>
    <w:p w14:paraId="6689921B" w14:textId="3F5071EC" w:rsidR="007561EF" w:rsidRDefault="007561EF" w:rsidP="007561EF">
      <w:pPr>
        <w:pStyle w:val="Retraitcorpsdetexte"/>
      </w:pPr>
      <w:r>
        <w:t>La segmentation du projet en tâches distinctes a d'abord permis l'utilisation de cette méthode.</w:t>
      </w:r>
    </w:p>
    <w:p w14:paraId="46B6FFAF" w14:textId="0A5884BF" w:rsidR="007561EF" w:rsidRDefault="007561EF" w:rsidP="007561EF">
      <w:pPr>
        <w:pStyle w:val="Retraitcorpsdetexte"/>
      </w:pPr>
      <w:r>
        <w:t>Si on regarde de près nos différentes tâches, celles-ci sont préfixées des termes : analyse, doc, conception, réalisation, test.</w:t>
      </w:r>
    </w:p>
    <w:p w14:paraId="757BA94C" w14:textId="00E9394E" w:rsidR="007561EF" w:rsidRDefault="007561EF" w:rsidP="007561EF">
      <w:pPr>
        <w:pStyle w:val="Retraitcorpsdetexte"/>
      </w:pPr>
      <w:r>
        <w:t>L'analyse correspond à l'étape d'information et de planification du projet. Dans cette étape, nous réfléchis</w:t>
      </w:r>
    </w:p>
    <w:p w14:paraId="241AC8D0" w14:textId="7E687B2E" w:rsidR="007561EF" w:rsidRDefault="007561EF" w:rsidP="007561EF">
      <w:pPr>
        <w:pStyle w:val="Retraitcorpsdetexte"/>
      </w:pPr>
      <w:r>
        <w:t>Les tests permettent de contrôler le code fait. Bien qu'il n'ait pas de tâches prévu</w:t>
      </w:r>
      <w:r w:rsidR="00890099">
        <w:t>e</w:t>
      </w:r>
      <w:r>
        <w:t xml:space="preserve">s à cet effet, après le contrôle du code, </w:t>
      </w:r>
    </w:p>
    <w:p w14:paraId="1D1F0E31" w14:textId="3296A54F" w:rsidR="007561EF" w:rsidRPr="007561EF" w:rsidRDefault="007561EF" w:rsidP="007561EF">
      <w:pPr>
        <w:pStyle w:val="Retraitcorpsdetexte"/>
      </w:pPr>
      <w:r>
        <w:t>La documentation est une étape annexe qui permet de consigner notre travail.</w:t>
      </w:r>
    </w:p>
    <w:p w14:paraId="4B3712A8" w14:textId="4D6800A5" w:rsidR="007F30AE" w:rsidRPr="007F30AE" w:rsidRDefault="00902523" w:rsidP="008E53F9">
      <w:pPr>
        <w:pStyle w:val="Titre2"/>
      </w:pPr>
      <w:r>
        <w:t>Opportunités</w:t>
      </w:r>
      <w:bookmarkEnd w:id="23"/>
    </w:p>
    <w:p w14:paraId="1AD398AB"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42948CDF"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57ED1C0E"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3E5A2525"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234FD10A" w14:textId="77777777" w:rsidR="00E015B8" w:rsidRPr="0037071E" w:rsidRDefault="00E015B8" w:rsidP="0015167D">
      <w:pPr>
        <w:pStyle w:val="Informations"/>
        <w:numPr>
          <w:ilvl w:val="6"/>
          <w:numId w:val="16"/>
        </w:numPr>
      </w:pPr>
      <w:r w:rsidRPr="0037071E">
        <w:t>Gestion du travail en équipe &amp; collaboration</w:t>
      </w:r>
    </w:p>
    <w:p w14:paraId="481322E1"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212DFF10"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7C9EBCCF" w14:textId="77777777" w:rsidR="007F30AE" w:rsidRPr="007F30AE" w:rsidRDefault="007F30AE" w:rsidP="008E53F9">
      <w:pPr>
        <w:pStyle w:val="Titre2"/>
      </w:pPr>
      <w:bookmarkStart w:id="24" w:name="_Toc532179959"/>
      <w:bookmarkStart w:id="25" w:name="_Toc165969643"/>
      <w:bookmarkStart w:id="26" w:name="_Toc308526334"/>
      <w:r w:rsidRPr="007F30AE">
        <w:t>Document d’analyse</w:t>
      </w:r>
      <w:bookmarkEnd w:id="24"/>
      <w:bookmarkEnd w:id="25"/>
      <w:r w:rsidR="005328B0">
        <w:t xml:space="preserve"> et conception</w:t>
      </w:r>
      <w:bookmarkEnd w:id="26"/>
    </w:p>
    <w:p w14:paraId="70BE53A6"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509BEA49" w14:textId="77777777" w:rsidR="0037071E" w:rsidRDefault="007F30AE" w:rsidP="0015167D">
      <w:pPr>
        <w:pStyle w:val="Informations"/>
        <w:numPr>
          <w:ilvl w:val="6"/>
          <w:numId w:val="17"/>
        </w:numPr>
      </w:pPr>
      <w:r w:rsidRPr="0037071E">
        <w:t>Autant que possible de manière graphique</w:t>
      </w:r>
      <w:r w:rsidR="007211A1">
        <w:t>, imagée, tableaux, etc.</w:t>
      </w:r>
    </w:p>
    <w:p w14:paraId="0877CA6A"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769CFA74" w14:textId="77777777" w:rsidR="0037071E" w:rsidRPr="0037071E" w:rsidRDefault="00552D07" w:rsidP="0015167D">
      <w:pPr>
        <w:pStyle w:val="Informations"/>
        <w:numPr>
          <w:ilvl w:val="5"/>
          <w:numId w:val="17"/>
        </w:numPr>
      </w:pPr>
      <w:r>
        <w:t>Il s’agit d’y présenter le</w:t>
      </w:r>
      <w:r w:rsidR="0037071E">
        <w:t>s fonctionnalités à développer :</w:t>
      </w:r>
    </w:p>
    <w:p w14:paraId="7F412BF3" w14:textId="77777777" w:rsidR="0037071E" w:rsidRPr="0037071E" w:rsidRDefault="00552D07" w:rsidP="0015167D">
      <w:pPr>
        <w:pStyle w:val="Informations"/>
        <w:numPr>
          <w:ilvl w:val="6"/>
          <w:numId w:val="17"/>
        </w:numPr>
      </w:pPr>
      <w:r w:rsidRPr="0037071E">
        <w:t>Découpage en étapes, en modules, en fonctionnalités, etc.</w:t>
      </w:r>
    </w:p>
    <w:p w14:paraId="023FF434" w14:textId="77777777" w:rsidR="0037071E" w:rsidRPr="0037071E" w:rsidRDefault="00552D07" w:rsidP="0015167D">
      <w:pPr>
        <w:pStyle w:val="Informations"/>
        <w:numPr>
          <w:ilvl w:val="6"/>
          <w:numId w:val="17"/>
        </w:numPr>
      </w:pPr>
      <w:r w:rsidRPr="0037071E">
        <w:t>Formulaires, interfaces graphiques, pages web, etc.</w:t>
      </w:r>
    </w:p>
    <w:p w14:paraId="6A882A28"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04C63460"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42D40A50" w14:textId="77777777" w:rsidR="0037071E" w:rsidRPr="0037071E" w:rsidRDefault="0037071E" w:rsidP="0015167D">
      <w:pPr>
        <w:pStyle w:val="Informations"/>
        <w:numPr>
          <w:ilvl w:val="6"/>
          <w:numId w:val="17"/>
        </w:numPr>
      </w:pPr>
      <w:r w:rsidRPr="00C33C51">
        <w:t>Dictionnaire</w:t>
      </w:r>
      <w:r w:rsidRPr="0037071E">
        <w:t xml:space="preserve"> des données</w:t>
      </w:r>
    </w:p>
    <w:p w14:paraId="5B9C64D2" w14:textId="77777777" w:rsidR="0037071E" w:rsidRDefault="0037071E" w:rsidP="0015167D">
      <w:pPr>
        <w:pStyle w:val="Informations"/>
        <w:numPr>
          <w:ilvl w:val="6"/>
          <w:numId w:val="17"/>
        </w:numPr>
      </w:pPr>
      <w:r w:rsidRPr="0037071E">
        <w:t>Modèle conceptuel des données, modèles logique des données.</w:t>
      </w:r>
    </w:p>
    <w:p w14:paraId="179A21AD" w14:textId="77777777" w:rsidR="00933FFC" w:rsidRPr="00933FFC" w:rsidRDefault="00933FFC" w:rsidP="00E0032B">
      <w:pPr>
        <w:pStyle w:val="Titre3"/>
      </w:pPr>
      <w:r w:rsidRPr="00933FFC">
        <w:t>MCD</w:t>
      </w:r>
    </w:p>
    <w:p w14:paraId="0F0AAB1D" w14:textId="77777777" w:rsidR="00933FFC" w:rsidRPr="00933FFC" w:rsidRDefault="00933FFC" w:rsidP="00933FFC">
      <w:pPr>
        <w:pStyle w:val="Informations"/>
        <w:rPr>
          <w:color w:val="000000" w:themeColor="text1"/>
          <w:sz w:val="20"/>
        </w:rPr>
      </w:pPr>
      <w:r w:rsidRPr="00933FFC">
        <w:rPr>
          <w:color w:val="000000" w:themeColor="text1"/>
          <w:sz w:val="20"/>
        </w:rPr>
        <w:t>Notre MCD "Modèle conceptuel des données", se résume en deux entités.</w:t>
      </w:r>
    </w:p>
    <w:p w14:paraId="27533308" w14:textId="77777777" w:rsidR="00933FFC" w:rsidRPr="00933FFC" w:rsidRDefault="00933FFC" w:rsidP="00933FFC">
      <w:pPr>
        <w:pStyle w:val="Informations"/>
        <w:rPr>
          <w:color w:val="000000" w:themeColor="text1"/>
          <w:sz w:val="20"/>
        </w:rPr>
      </w:pPr>
      <w:r w:rsidRPr="00933FFC">
        <w:rPr>
          <w:color w:val="000000" w:themeColor="text1"/>
          <w:sz w:val="20"/>
        </w:rPr>
        <w:t>D'un côté, nous avons l'entité "USER", de l'autre l'entité "WEBSITE".</w:t>
      </w:r>
    </w:p>
    <w:p w14:paraId="3DD975ED" w14:textId="77777777" w:rsidR="00933FFC" w:rsidRPr="00933FFC" w:rsidRDefault="00933FFC" w:rsidP="00933FFC">
      <w:pPr>
        <w:pStyle w:val="Informations"/>
        <w:rPr>
          <w:color w:val="000000" w:themeColor="text1"/>
          <w:sz w:val="20"/>
        </w:rPr>
      </w:pPr>
      <w:r w:rsidRPr="00933FFC">
        <w:rPr>
          <w:color w:val="000000" w:themeColor="text1"/>
          <w:sz w:val="20"/>
        </w:rPr>
        <w:t>Notre utilisateur est défini par son identifiant, son nom d'utilisateur, son mot de passe maître, son sel et son rôle.</w:t>
      </w:r>
    </w:p>
    <w:p w14:paraId="5A8DCB87" w14:textId="77777777" w:rsidR="00933FFC" w:rsidRPr="00933FFC" w:rsidRDefault="00933FFC" w:rsidP="00933FFC">
      <w:pPr>
        <w:pStyle w:val="Informations"/>
        <w:rPr>
          <w:color w:val="000000" w:themeColor="text1"/>
          <w:sz w:val="20"/>
        </w:rPr>
      </w:pPr>
      <w:r w:rsidRPr="00933FFC">
        <w:rPr>
          <w:color w:val="000000" w:themeColor="text1"/>
          <w:sz w:val="20"/>
        </w:rPr>
        <w:t>L'attribut "administrator" étant de type booléan, on pourra savoir si l'utilisateur en question a le rôle administrateur ou non.</w:t>
      </w:r>
    </w:p>
    <w:p w14:paraId="0CC5F05C" w14:textId="77777777" w:rsidR="00933FFC" w:rsidRPr="00933FFC" w:rsidRDefault="00933FFC" w:rsidP="00933FFC">
      <w:pPr>
        <w:pStyle w:val="Informations"/>
        <w:rPr>
          <w:color w:val="000000" w:themeColor="text1"/>
          <w:sz w:val="20"/>
        </w:rPr>
      </w:pPr>
      <w:r w:rsidRPr="00933FFC">
        <w:rPr>
          <w:color w:val="000000" w:themeColor="text1"/>
          <w:sz w:val="20"/>
        </w:rPr>
        <w:t>Un site internet lui est caractérisé par son identifiant, son nom, le nom d'utilisateur utilisé et un mot de passe.</w:t>
      </w:r>
    </w:p>
    <w:p w14:paraId="20A2A5A2" w14:textId="77777777" w:rsidR="00933FFC" w:rsidRPr="00933FFC" w:rsidRDefault="00933FFC" w:rsidP="00933FFC">
      <w:pPr>
        <w:pStyle w:val="Informations"/>
        <w:rPr>
          <w:color w:val="000000" w:themeColor="text1"/>
          <w:sz w:val="20"/>
        </w:rPr>
      </w:pPr>
      <w:r w:rsidRPr="00933FFC">
        <w:rPr>
          <w:color w:val="000000" w:themeColor="text1"/>
          <w:sz w:val="20"/>
        </w:rPr>
        <w:lastRenderedPageBreak/>
        <w:t>Les deux dernières informations représentent les données de connexion de l'utilisateur de la table "USER".</w:t>
      </w:r>
    </w:p>
    <w:p w14:paraId="1AB8F1C6" w14:textId="77777777" w:rsidR="00933FFC" w:rsidRPr="00933FFC" w:rsidRDefault="00933FFC" w:rsidP="00933FFC">
      <w:pPr>
        <w:pStyle w:val="Informations"/>
        <w:rPr>
          <w:color w:val="000000" w:themeColor="text1"/>
          <w:sz w:val="20"/>
        </w:rPr>
      </w:pPr>
      <w:r w:rsidRPr="00933FFC">
        <w:rPr>
          <w:color w:val="000000" w:themeColor="text1"/>
          <w:sz w:val="20"/>
        </w:rPr>
        <w:t xml:space="preserve">Ces deux entités sont liées pas le type d'association "manage". Ce verbe contient toutes les actions possibles de l'utilisateur : </w:t>
      </w:r>
    </w:p>
    <w:p w14:paraId="441FFC11" w14:textId="77777777" w:rsidR="00933FFC" w:rsidRPr="00933FFC" w:rsidRDefault="00933FFC" w:rsidP="00933FFC">
      <w:pPr>
        <w:pStyle w:val="Informations"/>
        <w:rPr>
          <w:color w:val="000000" w:themeColor="text1"/>
          <w:sz w:val="20"/>
        </w:rPr>
      </w:pPr>
      <w:r w:rsidRPr="00933FFC">
        <w:rPr>
          <w:color w:val="000000" w:themeColor="text1"/>
          <w:sz w:val="20"/>
        </w:rPr>
        <w:t xml:space="preserve">ajouter, modifier et supprimer des données d'un site internet. </w:t>
      </w:r>
    </w:p>
    <w:p w14:paraId="1A15E86D" w14:textId="77777777" w:rsidR="00933FFC" w:rsidRPr="00933FFC" w:rsidRDefault="00933FFC" w:rsidP="00933FFC">
      <w:pPr>
        <w:pStyle w:val="Informations"/>
        <w:rPr>
          <w:color w:val="000000" w:themeColor="text1"/>
          <w:sz w:val="20"/>
        </w:rPr>
      </w:pPr>
    </w:p>
    <w:p w14:paraId="558265AD" w14:textId="77777777" w:rsidR="00933FFC" w:rsidRPr="00933FFC" w:rsidRDefault="00933FFC" w:rsidP="00933FFC">
      <w:pPr>
        <w:pStyle w:val="Informations"/>
        <w:rPr>
          <w:color w:val="000000" w:themeColor="text1"/>
          <w:sz w:val="20"/>
        </w:rPr>
      </w:pPr>
      <w:r w:rsidRPr="00933FFC">
        <w:rPr>
          <w:color w:val="000000" w:themeColor="text1"/>
          <w:sz w:val="20"/>
        </w:rPr>
        <w:t>L'entité "USER" est une entité indépendante, tandis que l'entité "WEBSITE" est dépendante de l'entité "USER".</w:t>
      </w:r>
    </w:p>
    <w:p w14:paraId="06839403" w14:textId="77777777" w:rsidR="00933FFC" w:rsidRPr="00933FFC" w:rsidRDefault="00933FFC" w:rsidP="00933FFC">
      <w:pPr>
        <w:pStyle w:val="Informations"/>
        <w:rPr>
          <w:color w:val="000000" w:themeColor="text1"/>
          <w:sz w:val="20"/>
        </w:rPr>
      </w:pPr>
      <w:r w:rsidRPr="00933FFC">
        <w:rPr>
          <w:color w:val="000000" w:themeColor="text1"/>
          <w:sz w:val="20"/>
        </w:rPr>
        <w:t xml:space="preserve">Pour qu'il y ait un site internet, il faut donc qu'il y ait un utilisateur derrière. </w:t>
      </w:r>
    </w:p>
    <w:p w14:paraId="00D1FBBA" w14:textId="77777777" w:rsidR="00933FFC" w:rsidRPr="00933FFC" w:rsidRDefault="00933FFC" w:rsidP="00933FFC">
      <w:pPr>
        <w:pStyle w:val="Informations"/>
        <w:rPr>
          <w:color w:val="000000" w:themeColor="text1"/>
          <w:sz w:val="20"/>
        </w:rPr>
      </w:pPr>
      <w:r w:rsidRPr="00933FFC">
        <w:rPr>
          <w:color w:val="000000" w:themeColor="text1"/>
          <w:sz w:val="20"/>
        </w:rPr>
        <w:t xml:space="preserve">Cette relation entre les deux peut résumer en : "un utilisateur gère 0 ou plusieurs site internet" et "un site internet est géré par </w:t>
      </w:r>
    </w:p>
    <w:p w14:paraId="12B2D0BC" w14:textId="77777777" w:rsidR="00933FFC" w:rsidRPr="00933FFC" w:rsidRDefault="00933FFC" w:rsidP="00933FFC">
      <w:pPr>
        <w:pStyle w:val="Informations"/>
        <w:rPr>
          <w:color w:val="000000" w:themeColor="text1"/>
          <w:sz w:val="20"/>
        </w:rPr>
      </w:pPr>
      <w:r w:rsidRPr="00933FFC">
        <w:rPr>
          <w:color w:val="000000" w:themeColor="text1"/>
          <w:sz w:val="20"/>
        </w:rPr>
        <w:t>un ou plusieurs utilisateurs".</w:t>
      </w:r>
    </w:p>
    <w:p w14:paraId="70FE7EAF" w14:textId="77777777" w:rsidR="00933FFC" w:rsidRPr="00933FFC" w:rsidRDefault="00933FFC" w:rsidP="00933FFC">
      <w:pPr>
        <w:pStyle w:val="Informations"/>
        <w:rPr>
          <w:color w:val="000000" w:themeColor="text1"/>
          <w:sz w:val="20"/>
        </w:rPr>
      </w:pPr>
      <w:r w:rsidRPr="00933FFC">
        <w:rPr>
          <w:color w:val="000000" w:themeColor="text1"/>
          <w:sz w:val="20"/>
        </w:rPr>
        <w:t>Un site internet peut être géré par plusieurs utilisateurs dans le cas, où il y aurait un utilisateur avec un rôle administrateur à 1.</w:t>
      </w:r>
    </w:p>
    <w:p w14:paraId="6E4EE25D" w14:textId="77777777" w:rsidR="00933FFC" w:rsidRPr="00933FFC" w:rsidRDefault="00933FFC" w:rsidP="00933FFC">
      <w:pPr>
        <w:pStyle w:val="Informations"/>
        <w:rPr>
          <w:color w:val="000000" w:themeColor="text1"/>
          <w:sz w:val="20"/>
        </w:rPr>
      </w:pPr>
      <w:r w:rsidRPr="00933FFC">
        <w:rPr>
          <w:color w:val="000000" w:themeColor="text1"/>
          <w:sz w:val="20"/>
        </w:rPr>
        <w:t>Langage compréhensible pour tous.</w:t>
      </w:r>
    </w:p>
    <w:p w14:paraId="634F09D6" w14:textId="77777777" w:rsidR="00933FFC" w:rsidRPr="00933FFC" w:rsidRDefault="00933FFC" w:rsidP="00933FFC">
      <w:pPr>
        <w:pStyle w:val="Informations"/>
        <w:rPr>
          <w:color w:val="000000" w:themeColor="text1"/>
          <w:sz w:val="20"/>
        </w:rPr>
      </w:pPr>
      <w:r w:rsidRPr="00933FFC">
        <w:rPr>
          <w:color w:val="000000" w:themeColor="text1"/>
          <w:sz w:val="20"/>
        </w:rPr>
        <w:t>Les identifiants des deux tables sont des clés artificielles auto incrementés.</w:t>
      </w:r>
    </w:p>
    <w:p w14:paraId="6A3940EA" w14:textId="77777777" w:rsidR="00933FFC" w:rsidRPr="00933FFC" w:rsidRDefault="00933FFC" w:rsidP="00933FFC">
      <w:pPr>
        <w:pStyle w:val="Informations"/>
        <w:rPr>
          <w:color w:val="000000" w:themeColor="text1"/>
          <w:sz w:val="20"/>
        </w:rPr>
      </w:pPr>
    </w:p>
    <w:p w14:paraId="317C399C" w14:textId="77777777" w:rsidR="00933FFC" w:rsidRPr="00933FFC" w:rsidRDefault="00933FFC" w:rsidP="00E0032B">
      <w:pPr>
        <w:pStyle w:val="Titre3"/>
      </w:pPr>
      <w:r w:rsidRPr="00933FFC">
        <w:t>MLD</w:t>
      </w:r>
    </w:p>
    <w:p w14:paraId="05BADF08" w14:textId="77777777" w:rsidR="00933FFC" w:rsidRPr="00933FFC" w:rsidRDefault="00933FFC" w:rsidP="00933FFC">
      <w:pPr>
        <w:pStyle w:val="Informations"/>
        <w:rPr>
          <w:color w:val="000000" w:themeColor="text1"/>
          <w:sz w:val="20"/>
        </w:rPr>
      </w:pPr>
      <w:r w:rsidRPr="00933FFC">
        <w:rPr>
          <w:color w:val="000000" w:themeColor="text1"/>
          <w:sz w:val="20"/>
        </w:rPr>
        <w:t>Langage orienté code.</w:t>
      </w:r>
    </w:p>
    <w:p w14:paraId="6D0AE2B6" w14:textId="77777777" w:rsidR="00933FFC" w:rsidRPr="00933FFC" w:rsidRDefault="00933FFC" w:rsidP="00933FFC">
      <w:pPr>
        <w:pStyle w:val="Informations"/>
        <w:rPr>
          <w:color w:val="000000" w:themeColor="text1"/>
          <w:sz w:val="20"/>
        </w:rPr>
      </w:pPr>
      <w:r w:rsidRPr="00933FFC">
        <w:rPr>
          <w:color w:val="000000" w:themeColor="text1"/>
          <w:sz w:val="20"/>
        </w:rPr>
        <w:t>Le modèle logique des données (MLD), nous permet d'écrire nos données comme nous aimerions les retrouver dans notre code.</w:t>
      </w:r>
    </w:p>
    <w:p w14:paraId="55A851C8" w14:textId="77777777" w:rsidR="00933FFC" w:rsidRPr="00933FFC" w:rsidRDefault="00933FFC" w:rsidP="00933FFC">
      <w:pPr>
        <w:pStyle w:val="Informations"/>
        <w:rPr>
          <w:color w:val="000000" w:themeColor="text1"/>
          <w:sz w:val="20"/>
        </w:rPr>
      </w:pPr>
      <w:r w:rsidRPr="00933FFC">
        <w:rPr>
          <w:color w:val="000000" w:themeColor="text1"/>
          <w:sz w:val="20"/>
        </w:rPr>
        <w:t>Après le MCD, ce modèle varie donc légèrement pour s'adapter aux normes.</w:t>
      </w:r>
    </w:p>
    <w:p w14:paraId="355654A0" w14:textId="77777777" w:rsidR="00933FFC" w:rsidRPr="00933FFC" w:rsidRDefault="00933FFC" w:rsidP="00933FFC">
      <w:pPr>
        <w:pStyle w:val="Informations"/>
        <w:rPr>
          <w:color w:val="000000" w:themeColor="text1"/>
          <w:sz w:val="20"/>
        </w:rPr>
      </w:pPr>
      <w:r w:rsidRPr="00933FFC">
        <w:rPr>
          <w:color w:val="000000" w:themeColor="text1"/>
          <w:sz w:val="20"/>
        </w:rPr>
        <w:t>Sont mis en gras</w:t>
      </w:r>
    </w:p>
    <w:p w14:paraId="4BF95857" w14:textId="77777777" w:rsidR="00933FFC" w:rsidRPr="00933FFC" w:rsidRDefault="00933FFC" w:rsidP="00933FFC">
      <w:pPr>
        <w:pStyle w:val="Informations"/>
        <w:rPr>
          <w:color w:val="000000" w:themeColor="text1"/>
          <w:sz w:val="20"/>
        </w:rPr>
      </w:pPr>
    </w:p>
    <w:p w14:paraId="37BECFC2" w14:textId="3BD5A6B0" w:rsidR="00933FFC" w:rsidRPr="00933FFC" w:rsidRDefault="00E0032B" w:rsidP="00E0032B">
      <w:pPr>
        <w:pStyle w:val="Titre3"/>
      </w:pPr>
      <w:r>
        <w:t>MPD (s</w:t>
      </w:r>
      <w:r w:rsidR="00933FFC" w:rsidRPr="00933FFC">
        <w:t>cript</w:t>
      </w:r>
      <w:r>
        <w:t>)</w:t>
      </w:r>
    </w:p>
    <w:p w14:paraId="2E350A43" w14:textId="77777777" w:rsidR="00933FFC" w:rsidRPr="00933FFC" w:rsidRDefault="00933FFC" w:rsidP="00933FFC">
      <w:pPr>
        <w:pStyle w:val="Informations"/>
        <w:rPr>
          <w:color w:val="000000" w:themeColor="text1"/>
          <w:sz w:val="20"/>
        </w:rPr>
      </w:pPr>
      <w:r w:rsidRPr="00933FFC">
        <w:rPr>
          <w:color w:val="000000" w:themeColor="text1"/>
          <w:sz w:val="20"/>
        </w:rPr>
        <w:t>Le MCD et le MLD nous permettent de mieux préparer notre code. Grâce à leur visuel, on peut voir si les données sont logiques, cohérents</w:t>
      </w:r>
    </w:p>
    <w:p w14:paraId="418D279C" w14:textId="43D77C70" w:rsidR="00933FFC" w:rsidRPr="00933FFC" w:rsidRDefault="00933FFC" w:rsidP="00933FFC">
      <w:pPr>
        <w:pStyle w:val="Informations"/>
        <w:rPr>
          <w:color w:val="000000" w:themeColor="text1"/>
          <w:sz w:val="20"/>
        </w:rPr>
      </w:pPr>
      <w:r w:rsidRPr="00933FFC">
        <w:rPr>
          <w:color w:val="000000" w:themeColor="text1"/>
          <w:sz w:val="20"/>
        </w:rPr>
        <w:t>et générer ensuite un code adapté au langage visé. Voir démarche ci-dessous :</w:t>
      </w:r>
    </w:p>
    <w:p w14:paraId="19D4AA40" w14:textId="77777777" w:rsidR="004206A2" w:rsidRPr="007F30AE" w:rsidRDefault="004206A2" w:rsidP="008E53F9">
      <w:pPr>
        <w:pStyle w:val="Titre2"/>
      </w:pPr>
      <w:bookmarkStart w:id="27" w:name="_Toc532179967"/>
      <w:bookmarkStart w:id="28" w:name="_Toc165969651"/>
      <w:bookmarkStart w:id="29" w:name="_Toc308526335"/>
      <w:r w:rsidRPr="007F30AE">
        <w:t>Conception des tests</w:t>
      </w:r>
      <w:bookmarkEnd w:id="27"/>
      <w:bookmarkEnd w:id="28"/>
      <w:bookmarkEnd w:id="29"/>
    </w:p>
    <w:p w14:paraId="0E942A8D"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594F44">
        <w:t>5.1</w:t>
      </w:r>
      <w:r w:rsidR="00A65F0B">
        <w:fldChar w:fldCharType="end"/>
      </w:r>
    </w:p>
    <w:p w14:paraId="653119C5" w14:textId="77777777" w:rsidR="004206A2" w:rsidRPr="00920F4E" w:rsidRDefault="004206A2" w:rsidP="0015167D">
      <w:pPr>
        <w:pStyle w:val="Informations"/>
        <w:numPr>
          <w:ilvl w:val="5"/>
          <w:numId w:val="18"/>
        </w:numPr>
      </w:pPr>
      <w:r w:rsidRPr="00920F4E">
        <w:t>Qui, quand, avec quelles données, dans quel ordre, etc.</w:t>
      </w:r>
    </w:p>
    <w:p w14:paraId="27B67D66" w14:textId="77777777" w:rsidR="00505421" w:rsidRPr="007F30AE" w:rsidRDefault="008E53F9" w:rsidP="008E53F9">
      <w:pPr>
        <w:pStyle w:val="Titre2"/>
      </w:pPr>
      <w:bookmarkStart w:id="30" w:name="_Toc308526336"/>
      <w:bookmarkStart w:id="31" w:name="_Toc532179961"/>
      <w:r>
        <w:t>Planification</w:t>
      </w:r>
      <w:r w:rsidR="00505421">
        <w:t xml:space="preserve"> détaillé</w:t>
      </w:r>
      <w:r>
        <w:t>e</w:t>
      </w:r>
      <w:bookmarkEnd w:id="30"/>
    </w:p>
    <w:p w14:paraId="1EF57BF0"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4AA05D69"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052C59F8" w14:textId="77777777" w:rsidR="007F30AE" w:rsidRPr="007F30AE" w:rsidRDefault="007F30AE" w:rsidP="008E53F9">
      <w:pPr>
        <w:pStyle w:val="Titre1"/>
      </w:pPr>
      <w:bookmarkStart w:id="32" w:name="_Toc532179964"/>
      <w:bookmarkStart w:id="33" w:name="_Toc165969648"/>
      <w:bookmarkStart w:id="34" w:name="_Toc308526337"/>
      <w:bookmarkEnd w:id="31"/>
      <w:r w:rsidRPr="007F30AE">
        <w:t>Réalisation</w:t>
      </w:r>
      <w:bookmarkEnd w:id="32"/>
      <w:bookmarkEnd w:id="33"/>
      <w:bookmarkEnd w:id="34"/>
    </w:p>
    <w:p w14:paraId="118423E3" w14:textId="77777777" w:rsidR="007F30AE" w:rsidRPr="007F30AE" w:rsidRDefault="007F30AE" w:rsidP="008E53F9">
      <w:pPr>
        <w:pStyle w:val="Titre2"/>
      </w:pPr>
      <w:bookmarkStart w:id="35" w:name="_Toc532179965"/>
      <w:bookmarkStart w:id="36" w:name="_Toc165969649"/>
      <w:bookmarkStart w:id="37" w:name="_Toc308526338"/>
      <w:r w:rsidRPr="007F30AE">
        <w:t>Dossier de Réalisation</w:t>
      </w:r>
      <w:bookmarkEnd w:id="35"/>
      <w:bookmarkEnd w:id="36"/>
      <w:bookmarkEnd w:id="37"/>
    </w:p>
    <w:p w14:paraId="15617610"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56FAF8F0"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752CE0B5"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55B57192"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CD2C495"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2CCC5A1A" w14:textId="77777777" w:rsidR="00920F4E" w:rsidRPr="00920F4E" w:rsidRDefault="00552D07" w:rsidP="0015167D">
      <w:pPr>
        <w:pStyle w:val="Informations"/>
        <w:numPr>
          <w:ilvl w:val="6"/>
          <w:numId w:val="20"/>
        </w:numPr>
      </w:pPr>
      <w:r w:rsidRPr="00920F4E">
        <w:t>Modèle physique d’une base de données.</w:t>
      </w:r>
    </w:p>
    <w:p w14:paraId="36A96658"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1BC82213"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67D00027" w14:textId="77777777" w:rsidR="00505421" w:rsidRPr="007F30AE" w:rsidRDefault="00505421" w:rsidP="008E53F9">
      <w:pPr>
        <w:pStyle w:val="Titre2"/>
      </w:pPr>
      <w:bookmarkStart w:id="38" w:name="_Toc532179960"/>
      <w:bookmarkStart w:id="39" w:name="_Toc165969644"/>
      <w:bookmarkStart w:id="40" w:name="_Toc308526339"/>
      <w:r w:rsidRPr="007F30AE">
        <w:t>Modifications</w:t>
      </w:r>
      <w:bookmarkEnd w:id="38"/>
      <w:bookmarkEnd w:id="39"/>
      <w:bookmarkEnd w:id="40"/>
    </w:p>
    <w:p w14:paraId="31A2BC6C"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4B23566C" w14:textId="77777777" w:rsidR="00505421" w:rsidRPr="00920F4E" w:rsidRDefault="00505421" w:rsidP="0015167D">
      <w:pPr>
        <w:pStyle w:val="Informations"/>
        <w:numPr>
          <w:ilvl w:val="5"/>
          <w:numId w:val="21"/>
        </w:numPr>
      </w:pPr>
      <w:r>
        <w:t>Date, raison, description, etc.</w:t>
      </w:r>
    </w:p>
    <w:p w14:paraId="25B74940" w14:textId="77777777" w:rsidR="007F30AE" w:rsidRPr="007F30AE" w:rsidRDefault="007F30AE" w:rsidP="008E53F9">
      <w:pPr>
        <w:pStyle w:val="Titre1"/>
      </w:pPr>
      <w:bookmarkStart w:id="41" w:name="_Toc532179966"/>
      <w:bookmarkStart w:id="42" w:name="_Toc165969650"/>
      <w:bookmarkStart w:id="43" w:name="_Toc308526340"/>
      <w:r w:rsidRPr="007F30AE">
        <w:lastRenderedPageBreak/>
        <w:t>Tests</w:t>
      </w:r>
      <w:bookmarkEnd w:id="41"/>
      <w:bookmarkEnd w:id="42"/>
      <w:bookmarkEnd w:id="43"/>
    </w:p>
    <w:p w14:paraId="0381D1D4" w14:textId="77777777" w:rsidR="007F30AE" w:rsidRPr="007F30AE" w:rsidRDefault="007F30AE" w:rsidP="008E53F9">
      <w:pPr>
        <w:pStyle w:val="Titre2"/>
      </w:pPr>
      <w:bookmarkStart w:id="44" w:name="_Toc532179968"/>
      <w:bookmarkStart w:id="45" w:name="_Toc165969652"/>
      <w:bookmarkStart w:id="46" w:name="_Ref308525868"/>
      <w:bookmarkStart w:id="47" w:name="_Toc308526341"/>
      <w:r w:rsidRPr="007F30AE">
        <w:t>Dossier des tests</w:t>
      </w:r>
      <w:bookmarkEnd w:id="44"/>
      <w:bookmarkEnd w:id="45"/>
      <w:bookmarkEnd w:id="46"/>
      <w:bookmarkEnd w:id="47"/>
    </w:p>
    <w:p w14:paraId="265B609F"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A968CDB"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1CA65FEA" w14:textId="77777777" w:rsidR="007F30AE" w:rsidRPr="00920F4E" w:rsidRDefault="00903FEF" w:rsidP="0015167D">
      <w:pPr>
        <w:pStyle w:val="Informations"/>
        <w:numPr>
          <w:ilvl w:val="6"/>
          <w:numId w:val="22"/>
        </w:numPr>
      </w:pPr>
      <w:r w:rsidRPr="00920F4E">
        <w:t>raison, décisions, etc.</w:t>
      </w:r>
    </w:p>
    <w:p w14:paraId="35BA49E2" w14:textId="77777777" w:rsidR="00920F4E" w:rsidRDefault="007F30AE" w:rsidP="0015167D">
      <w:pPr>
        <w:pStyle w:val="Informations"/>
        <w:numPr>
          <w:ilvl w:val="5"/>
          <w:numId w:val="22"/>
        </w:numPr>
      </w:pPr>
      <w:r w:rsidRPr="00920F4E">
        <w:t>Liste des bugs répertoriés avec la date de découverte et leur état:</w:t>
      </w:r>
    </w:p>
    <w:p w14:paraId="46B12D95"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162E75BD" w14:textId="77777777" w:rsidR="007F30AE" w:rsidRPr="007F30AE" w:rsidRDefault="007F30AE" w:rsidP="008E53F9">
      <w:pPr>
        <w:pStyle w:val="Titre1"/>
      </w:pPr>
      <w:bookmarkStart w:id="48" w:name="_Toc165969653"/>
      <w:bookmarkStart w:id="49" w:name="_Toc308526342"/>
      <w:r w:rsidRPr="007F30AE">
        <w:t>Conclusion</w:t>
      </w:r>
      <w:bookmarkEnd w:id="48"/>
      <w:bookmarkEnd w:id="49"/>
    </w:p>
    <w:p w14:paraId="0F678784" w14:textId="77777777" w:rsidR="007F30AE" w:rsidRPr="00152A26" w:rsidRDefault="007F30AE" w:rsidP="008E53F9">
      <w:pPr>
        <w:pStyle w:val="Titre2"/>
      </w:pPr>
      <w:bookmarkStart w:id="50" w:name="_Toc165969654"/>
      <w:bookmarkStart w:id="51" w:name="_Toc308526343"/>
      <w:r w:rsidRPr="00152A26">
        <w:t xml:space="preserve">Bilan des </w:t>
      </w:r>
      <w:bookmarkEnd w:id="50"/>
      <w:r w:rsidR="008E53F9">
        <w:t>fonctionnalités demandées</w:t>
      </w:r>
      <w:bookmarkEnd w:id="51"/>
    </w:p>
    <w:p w14:paraId="11C67ABE"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065F8FD0"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1B1CC84D" w14:textId="77777777" w:rsidR="007F30AE" w:rsidRPr="007F30AE" w:rsidRDefault="007F30AE" w:rsidP="008E53F9">
      <w:pPr>
        <w:pStyle w:val="Titre2"/>
      </w:pPr>
      <w:bookmarkStart w:id="52" w:name="_Toc165969655"/>
      <w:bookmarkStart w:id="53" w:name="_Toc308526344"/>
      <w:r w:rsidRPr="007F30AE">
        <w:t>Bilan de la planification</w:t>
      </w:r>
      <w:bookmarkEnd w:id="52"/>
      <w:bookmarkEnd w:id="53"/>
    </w:p>
    <w:p w14:paraId="3A3CEC1E"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4E3B12F0" w14:textId="77777777" w:rsidR="007F30AE" w:rsidRPr="007F30AE" w:rsidRDefault="007F30AE" w:rsidP="008E53F9">
      <w:pPr>
        <w:pStyle w:val="Titre2"/>
      </w:pPr>
      <w:bookmarkStart w:id="54" w:name="_Toc165969656"/>
      <w:bookmarkStart w:id="55" w:name="_Toc308526345"/>
      <w:r w:rsidRPr="007F30AE">
        <w:t>Bilan personnel</w:t>
      </w:r>
      <w:bookmarkEnd w:id="54"/>
      <w:bookmarkEnd w:id="55"/>
    </w:p>
    <w:p w14:paraId="4B526B6F" w14:textId="77777777" w:rsidR="00920F4E" w:rsidRDefault="007F30AE" w:rsidP="0015167D">
      <w:pPr>
        <w:pStyle w:val="Informations"/>
        <w:numPr>
          <w:ilvl w:val="5"/>
          <w:numId w:val="24"/>
        </w:numPr>
      </w:pPr>
      <w:r w:rsidRPr="00920F4E">
        <w:t>Si c’était à refaire</w:t>
      </w:r>
      <w:r w:rsidR="00A3107E" w:rsidRPr="00920F4E">
        <w:t>:</w:t>
      </w:r>
    </w:p>
    <w:p w14:paraId="33F070E5"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2A27C66D"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52F41724" w14:textId="77777777" w:rsidR="00A3107E" w:rsidRPr="00920F4E" w:rsidRDefault="00A3107E" w:rsidP="0015167D">
      <w:pPr>
        <w:pStyle w:val="Informations"/>
        <w:numPr>
          <w:ilvl w:val="5"/>
          <w:numId w:val="24"/>
        </w:numPr>
      </w:pPr>
      <w:r w:rsidRPr="00920F4E">
        <w:t>Qu’est que ce projet m’a appris ?</w:t>
      </w:r>
    </w:p>
    <w:p w14:paraId="7928AE38" w14:textId="77777777" w:rsidR="004206A2" w:rsidRPr="00920F4E" w:rsidRDefault="004206A2" w:rsidP="0015167D">
      <w:pPr>
        <w:pStyle w:val="Informations"/>
        <w:numPr>
          <w:ilvl w:val="5"/>
          <w:numId w:val="24"/>
        </w:numPr>
      </w:pPr>
      <w:r w:rsidRPr="00920F4E">
        <w:t>Suite à donner, améliorations souhaitables, …</w:t>
      </w:r>
    </w:p>
    <w:p w14:paraId="28B09AFF" w14:textId="77777777" w:rsidR="00A3107E" w:rsidRDefault="00A3107E" w:rsidP="0015167D">
      <w:pPr>
        <w:pStyle w:val="Informations"/>
        <w:numPr>
          <w:ilvl w:val="5"/>
          <w:numId w:val="24"/>
        </w:numPr>
      </w:pPr>
      <w:r w:rsidRPr="00920F4E">
        <w:t>Remerciements, signature, etc.</w:t>
      </w:r>
    </w:p>
    <w:p w14:paraId="51FA8B76" w14:textId="77777777" w:rsidR="00C735FD" w:rsidRDefault="00C735FD" w:rsidP="00CC774D">
      <w:pPr>
        <w:pStyle w:val="Informations"/>
        <w:ind w:left="0"/>
        <w:rPr>
          <w:color w:val="000000" w:themeColor="text1"/>
          <w:sz w:val="20"/>
        </w:rPr>
      </w:pPr>
    </w:p>
    <w:p w14:paraId="195B21C9" w14:textId="6F029AD3" w:rsidR="00CC774D" w:rsidRPr="00C735FD" w:rsidRDefault="00CC774D" w:rsidP="00CC774D">
      <w:pPr>
        <w:pStyle w:val="Informations"/>
        <w:ind w:left="0"/>
        <w:rPr>
          <w:color w:val="000000" w:themeColor="text1"/>
          <w:sz w:val="20"/>
        </w:rPr>
      </w:pPr>
      <w:r w:rsidRPr="00C735FD">
        <w:rPr>
          <w:color w:val="000000" w:themeColor="text1"/>
          <w:sz w:val="20"/>
        </w:rPr>
        <w:t>Si c’était à refaire, j’hésiterais moins à reprendre des codes précédents. Pour ce projet j’ai eu un peu de mal à clairement le faire, par peur que ça soit contraire à ce qui est attendu et de donner une impression de triche.</w:t>
      </w:r>
    </w:p>
    <w:p w14:paraId="1C35B814" w14:textId="77777777" w:rsidR="00CC774D" w:rsidRPr="00C735FD" w:rsidRDefault="00CC774D" w:rsidP="00CC774D">
      <w:pPr>
        <w:pStyle w:val="Informations"/>
        <w:ind w:left="0"/>
        <w:rPr>
          <w:color w:val="000000" w:themeColor="text1"/>
          <w:sz w:val="20"/>
        </w:rPr>
      </w:pPr>
      <w:r w:rsidRPr="00C735FD">
        <w:rPr>
          <w:color w:val="000000" w:themeColor="text1"/>
          <w:sz w:val="20"/>
        </w:rPr>
        <w:t>Les pages « se connecter » et « créer un compte » avaient déjà été complètement réalisé, de même que ma procédure MySQL de hachage de mot de passe.</w:t>
      </w:r>
    </w:p>
    <w:p w14:paraId="39384EB5" w14:textId="28142AB9" w:rsidR="00022D5F" w:rsidRDefault="00CC774D" w:rsidP="00CC774D">
      <w:pPr>
        <w:pStyle w:val="Informations"/>
        <w:ind w:left="0"/>
        <w:rPr>
          <w:color w:val="000000" w:themeColor="text1"/>
          <w:sz w:val="20"/>
        </w:rPr>
      </w:pPr>
      <w:r w:rsidRPr="00C735FD">
        <w:rPr>
          <w:color w:val="000000" w:themeColor="text1"/>
          <w:sz w:val="20"/>
        </w:rPr>
        <w:t xml:space="preserve">Ces éléments contrairement aux requêtes me semblaient </w:t>
      </w:r>
      <w:r w:rsidR="00C735FD">
        <w:rPr>
          <w:color w:val="000000" w:themeColor="text1"/>
          <w:sz w:val="20"/>
        </w:rPr>
        <w:t>moins modifiables et trop gros pour les reprendre tels quels.</w:t>
      </w:r>
    </w:p>
    <w:p w14:paraId="0DA2365F" w14:textId="77777777" w:rsidR="00022D5F" w:rsidRDefault="00022D5F" w:rsidP="00CC774D">
      <w:pPr>
        <w:pStyle w:val="Informations"/>
        <w:ind w:left="0"/>
        <w:rPr>
          <w:color w:val="000000" w:themeColor="text1"/>
          <w:sz w:val="20"/>
        </w:rPr>
      </w:pPr>
    </w:p>
    <w:p w14:paraId="42475D18" w14:textId="77777777" w:rsidR="00022D5F" w:rsidRPr="00022D5F" w:rsidRDefault="00022D5F" w:rsidP="00022D5F">
      <w:pPr>
        <w:pStyle w:val="Informations"/>
        <w:rPr>
          <w:color w:val="000000" w:themeColor="text1"/>
          <w:sz w:val="20"/>
        </w:rPr>
      </w:pPr>
      <w:r w:rsidRPr="00022D5F">
        <w:rPr>
          <w:color w:val="000000" w:themeColor="text1"/>
          <w:sz w:val="20"/>
        </w:rPr>
        <w:t>Quand on regarde les sources, il y a une différence entre celles notées ici et celles du journal de travail.</w:t>
      </w:r>
    </w:p>
    <w:p w14:paraId="46CB400E" w14:textId="77777777" w:rsidR="00022D5F" w:rsidRPr="00022D5F" w:rsidRDefault="00022D5F" w:rsidP="00022D5F">
      <w:pPr>
        <w:pStyle w:val="Informations"/>
        <w:rPr>
          <w:color w:val="000000" w:themeColor="text1"/>
          <w:sz w:val="20"/>
        </w:rPr>
      </w:pPr>
      <w:r w:rsidRPr="00022D5F">
        <w:rPr>
          <w:color w:val="000000" w:themeColor="text1"/>
          <w:sz w:val="20"/>
        </w:rPr>
        <w:t>Dans notre journal de travail, nous avons notées celles qui nous paraissaient pertinentes sur le moment, mais avec des essais et</w:t>
      </w:r>
    </w:p>
    <w:p w14:paraId="7E6526DC" w14:textId="77777777" w:rsidR="00022D5F" w:rsidRPr="00022D5F" w:rsidRDefault="00022D5F" w:rsidP="00022D5F">
      <w:pPr>
        <w:pStyle w:val="Informations"/>
        <w:rPr>
          <w:color w:val="000000" w:themeColor="text1"/>
          <w:sz w:val="20"/>
        </w:rPr>
      </w:pPr>
      <w:r w:rsidRPr="00022D5F">
        <w:rPr>
          <w:color w:val="000000" w:themeColor="text1"/>
          <w:sz w:val="20"/>
        </w:rPr>
        <w:t>la décision d'explorer d'autres voies, ces sources ont été délaissées au profit de sources plus simples. Pour cette raison les sources</w:t>
      </w:r>
    </w:p>
    <w:p w14:paraId="0990B498" w14:textId="77777777" w:rsidR="00022D5F" w:rsidRPr="00022D5F" w:rsidRDefault="00022D5F" w:rsidP="00022D5F">
      <w:pPr>
        <w:pStyle w:val="Informations"/>
        <w:rPr>
          <w:color w:val="000000" w:themeColor="text1"/>
          <w:sz w:val="20"/>
        </w:rPr>
      </w:pPr>
      <w:r w:rsidRPr="00022D5F">
        <w:rPr>
          <w:color w:val="000000" w:themeColor="text1"/>
          <w:sz w:val="20"/>
        </w:rPr>
        <w:t>mentionnées dans la partie bibliographie sont celles.</w:t>
      </w:r>
    </w:p>
    <w:p w14:paraId="0F6CE9A3" w14:textId="77777777" w:rsidR="00022D5F" w:rsidRPr="00022D5F" w:rsidRDefault="00022D5F" w:rsidP="00022D5F">
      <w:pPr>
        <w:pStyle w:val="Informations"/>
        <w:rPr>
          <w:color w:val="000000" w:themeColor="text1"/>
          <w:sz w:val="20"/>
        </w:rPr>
      </w:pPr>
    </w:p>
    <w:p w14:paraId="604BD174" w14:textId="77777777" w:rsidR="00022D5F" w:rsidRPr="00022D5F" w:rsidRDefault="00022D5F" w:rsidP="00022D5F">
      <w:pPr>
        <w:pStyle w:val="Informations"/>
        <w:rPr>
          <w:color w:val="000000" w:themeColor="text1"/>
          <w:sz w:val="20"/>
        </w:rPr>
      </w:pPr>
      <w:r w:rsidRPr="00022D5F">
        <w:rPr>
          <w:color w:val="000000" w:themeColor="text1"/>
          <w:sz w:val="20"/>
        </w:rPr>
        <w:t>Il semblait important pour nous de noter également les documents vus en cours.</w:t>
      </w:r>
    </w:p>
    <w:p w14:paraId="57AF34AB" w14:textId="77777777" w:rsidR="00022D5F" w:rsidRPr="00022D5F" w:rsidRDefault="00022D5F" w:rsidP="00022D5F">
      <w:pPr>
        <w:pStyle w:val="Informations"/>
        <w:rPr>
          <w:color w:val="000000" w:themeColor="text1"/>
          <w:sz w:val="20"/>
        </w:rPr>
      </w:pPr>
      <w:r w:rsidRPr="00022D5F">
        <w:rPr>
          <w:color w:val="000000" w:themeColor="text1"/>
          <w:sz w:val="20"/>
        </w:rPr>
        <w:t>J'ai privilégié cette source d'information, pour donner du poids au contenu vu en cours et également éviter d'aller sur internet.</w:t>
      </w:r>
    </w:p>
    <w:p w14:paraId="778462AD" w14:textId="77777777" w:rsidR="00022D5F" w:rsidRPr="00022D5F" w:rsidRDefault="00022D5F" w:rsidP="00022D5F">
      <w:pPr>
        <w:pStyle w:val="Informations"/>
        <w:rPr>
          <w:color w:val="000000" w:themeColor="text1"/>
          <w:sz w:val="20"/>
        </w:rPr>
      </w:pPr>
    </w:p>
    <w:p w14:paraId="2CCA8FE5" w14:textId="77777777" w:rsidR="00022D5F" w:rsidRPr="00022D5F" w:rsidRDefault="00022D5F" w:rsidP="00022D5F">
      <w:pPr>
        <w:pStyle w:val="Informations"/>
        <w:rPr>
          <w:color w:val="000000" w:themeColor="text1"/>
          <w:sz w:val="20"/>
        </w:rPr>
      </w:pPr>
      <w:r w:rsidRPr="00022D5F">
        <w:rPr>
          <w:color w:val="000000" w:themeColor="text1"/>
          <w:sz w:val="20"/>
        </w:rPr>
        <w:t>Les différents modèles que nous verrons correspondent aux normes de l'ETML, de même que la manière de nommer les variables</w:t>
      </w:r>
    </w:p>
    <w:p w14:paraId="2CA65F5D" w14:textId="71FF0035" w:rsidR="00022D5F" w:rsidRPr="00C735FD" w:rsidRDefault="00022D5F" w:rsidP="00022D5F">
      <w:pPr>
        <w:pStyle w:val="Informations"/>
        <w:ind w:left="0"/>
        <w:rPr>
          <w:color w:val="000000" w:themeColor="text1"/>
          <w:sz w:val="20"/>
        </w:rPr>
      </w:pPr>
      <w:r w:rsidRPr="00022D5F">
        <w:rPr>
          <w:color w:val="000000" w:themeColor="text1"/>
          <w:sz w:val="20"/>
        </w:rPr>
        <w:t>dans les différents bouts de code que vous verrez tout au long de ce rapport.</w:t>
      </w:r>
    </w:p>
    <w:p w14:paraId="1A36FDD5" w14:textId="77777777" w:rsidR="007F30AE" w:rsidRPr="007F30AE" w:rsidRDefault="007F30AE" w:rsidP="008E53F9">
      <w:pPr>
        <w:pStyle w:val="Titre1"/>
      </w:pPr>
      <w:bookmarkStart w:id="56" w:name="_Toc532179971"/>
      <w:bookmarkStart w:id="57" w:name="_Toc165969657"/>
      <w:bookmarkStart w:id="58" w:name="_Toc308526346"/>
      <w:r w:rsidRPr="007F30AE">
        <w:lastRenderedPageBreak/>
        <w:t>Divers</w:t>
      </w:r>
      <w:bookmarkEnd w:id="56"/>
      <w:bookmarkEnd w:id="57"/>
      <w:bookmarkEnd w:id="58"/>
    </w:p>
    <w:p w14:paraId="4AB49C03" w14:textId="77777777" w:rsidR="007F30AE" w:rsidRPr="007F30AE" w:rsidRDefault="007F30AE" w:rsidP="008E53F9">
      <w:pPr>
        <w:pStyle w:val="Titre2"/>
      </w:pPr>
      <w:bookmarkStart w:id="59" w:name="_Toc532179972"/>
      <w:bookmarkStart w:id="60" w:name="_Toc165969658"/>
      <w:bookmarkStart w:id="61" w:name="_Toc308526347"/>
      <w:r w:rsidRPr="007F30AE">
        <w:t>Journal de travail</w:t>
      </w:r>
      <w:bookmarkEnd w:id="59"/>
      <w:bookmarkEnd w:id="60"/>
      <w:bookmarkEnd w:id="61"/>
    </w:p>
    <w:p w14:paraId="0DD1EB72"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49422B69" w14:textId="77777777" w:rsidR="007F30AE" w:rsidRPr="007F30AE" w:rsidRDefault="00A3107E" w:rsidP="008E53F9">
      <w:pPr>
        <w:pStyle w:val="Titre2"/>
      </w:pPr>
      <w:bookmarkStart w:id="62" w:name="_Toc308526348"/>
      <w:r>
        <w:t>Bibliographie</w:t>
      </w:r>
      <w:bookmarkEnd w:id="62"/>
    </w:p>
    <w:p w14:paraId="0A88416D"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842A3C1" w14:textId="77777777" w:rsidR="00903FEF" w:rsidRPr="007F30AE" w:rsidRDefault="00903FEF" w:rsidP="008E53F9">
      <w:pPr>
        <w:pStyle w:val="Titre2"/>
      </w:pPr>
      <w:bookmarkStart w:id="63" w:name="_Toc308526349"/>
      <w:r>
        <w:t>Webographie</w:t>
      </w:r>
      <w:bookmarkEnd w:id="63"/>
    </w:p>
    <w:p w14:paraId="1F90DC96" w14:textId="77777777" w:rsidR="00903FEF" w:rsidRDefault="00903FEF" w:rsidP="0015167D">
      <w:pPr>
        <w:pStyle w:val="Informations"/>
        <w:numPr>
          <w:ilvl w:val="5"/>
          <w:numId w:val="25"/>
        </w:numPr>
      </w:pPr>
      <w:r w:rsidRPr="00920F4E">
        <w:t>Références des sites Internet consultés durant le projet.</w:t>
      </w:r>
    </w:p>
    <w:p w14:paraId="3567DE50" w14:textId="77777777" w:rsidR="006A6AF7" w:rsidRPr="00920F4E" w:rsidRDefault="006A6AF7" w:rsidP="0015167D">
      <w:pPr>
        <w:pStyle w:val="Informations"/>
        <w:numPr>
          <w:ilvl w:val="5"/>
          <w:numId w:val="25"/>
        </w:numPr>
      </w:pPr>
    </w:p>
    <w:p w14:paraId="136B262F" w14:textId="77777777" w:rsidR="00903FEF" w:rsidRPr="007F30AE" w:rsidRDefault="00903FEF" w:rsidP="008E53F9">
      <w:pPr>
        <w:pStyle w:val="Titre1"/>
      </w:pPr>
      <w:bookmarkStart w:id="64" w:name="_Toc308526350"/>
      <w:r>
        <w:t>Annexes</w:t>
      </w:r>
      <w:bookmarkEnd w:id="64"/>
    </w:p>
    <w:p w14:paraId="10A49BB0" w14:textId="77777777" w:rsidR="00903FEF" w:rsidRPr="00920F4E" w:rsidRDefault="00B64C66" w:rsidP="0015167D">
      <w:pPr>
        <w:pStyle w:val="Informations"/>
        <w:numPr>
          <w:ilvl w:val="5"/>
          <w:numId w:val="25"/>
        </w:numPr>
      </w:pPr>
      <w:r w:rsidRPr="00920F4E">
        <w:t>Listing du code source (partiel ou, plus rarement complet)</w:t>
      </w:r>
    </w:p>
    <w:p w14:paraId="15F574C6"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48D8E80"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5A06B50" w14:textId="58B8AE31" w:rsidR="007F30AE" w:rsidRDefault="00903FEF" w:rsidP="0015167D">
      <w:pPr>
        <w:pStyle w:val="Informations"/>
        <w:numPr>
          <w:ilvl w:val="5"/>
          <w:numId w:val="25"/>
        </w:numPr>
      </w:pPr>
      <w:r>
        <w:t>Extraits</w:t>
      </w:r>
      <w:r w:rsidR="00ED6F46">
        <w:t xml:space="preserve"> de catalogue, documentation de fabricant</w:t>
      </w:r>
      <w:r>
        <w:t>, etc.</w:t>
      </w:r>
    </w:p>
    <w:p w14:paraId="01D025FA" w14:textId="7B171FEB" w:rsidR="00CD06CA" w:rsidRDefault="00CD06CA" w:rsidP="00CD06CA">
      <w:pPr>
        <w:pStyle w:val="Informations"/>
        <w:ind w:left="0"/>
      </w:pPr>
      <w:r>
        <w:t>Erreurs :</w:t>
      </w:r>
    </w:p>
    <w:p w14:paraId="7A515CF0" w14:textId="77777777" w:rsidR="00CD06CA" w:rsidRDefault="00CD06CA" w:rsidP="00CD06CA">
      <w:pPr>
        <w:pStyle w:val="Informations"/>
        <w:ind w:left="0"/>
      </w:pPr>
    </w:p>
    <w:p w14:paraId="7FC1609F" w14:textId="0F25CD41" w:rsidR="00CD06CA" w:rsidRDefault="00CD06CA" w:rsidP="00CD06CA">
      <w:pPr>
        <w:pStyle w:val="Informations"/>
        <w:ind w:left="0"/>
      </w:pPr>
      <w:r>
        <w:rPr>
          <w:noProof/>
        </w:rPr>
        <w:drawing>
          <wp:inline distT="0" distB="0" distL="0" distR="0" wp14:anchorId="383FF03C" wp14:editId="2D5B97B9">
            <wp:extent cx="5759450" cy="4213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213860"/>
                    </a:xfrm>
                    <a:prstGeom prst="rect">
                      <a:avLst/>
                    </a:prstGeom>
                  </pic:spPr>
                </pic:pic>
              </a:graphicData>
            </a:graphic>
          </wp:inline>
        </w:drawing>
      </w:r>
    </w:p>
    <w:p w14:paraId="5F64FDAC" w14:textId="47E1FAE1" w:rsidR="00CD06CA" w:rsidRDefault="00CD06CA" w:rsidP="00CD06CA">
      <w:pPr>
        <w:pStyle w:val="Informations"/>
        <w:ind w:left="0"/>
      </w:pPr>
      <w:r>
        <w:rPr>
          <w:noProof/>
        </w:rPr>
        <w:drawing>
          <wp:inline distT="0" distB="0" distL="0" distR="0" wp14:anchorId="6E148ABA" wp14:editId="251AE71A">
            <wp:extent cx="5724525" cy="781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781050"/>
                    </a:xfrm>
                    <a:prstGeom prst="rect">
                      <a:avLst/>
                    </a:prstGeom>
                  </pic:spPr>
                </pic:pic>
              </a:graphicData>
            </a:graphic>
          </wp:inline>
        </w:drawing>
      </w:r>
    </w:p>
    <w:p w14:paraId="3EA02719" w14:textId="77777777" w:rsidR="006A6AF7" w:rsidRDefault="006A6AF7" w:rsidP="00CD06CA">
      <w:pPr>
        <w:pStyle w:val="Informations"/>
        <w:ind w:left="0"/>
      </w:pPr>
    </w:p>
    <w:p w14:paraId="60B8DFC7" w14:textId="77777777" w:rsidR="006A6AF7" w:rsidRDefault="006A6AF7" w:rsidP="00CD06CA">
      <w:pPr>
        <w:pStyle w:val="Informations"/>
        <w:ind w:left="0"/>
      </w:pPr>
    </w:p>
    <w:p w14:paraId="22D823FE" w14:textId="334DCC05" w:rsidR="006A6AF7" w:rsidRDefault="006A6AF7" w:rsidP="00CD06CA">
      <w:pPr>
        <w:pStyle w:val="Informations"/>
        <w:ind w:left="0"/>
      </w:pPr>
      <w:r>
        <w:t xml:space="preserve">Sous forme de tableau : </w:t>
      </w:r>
    </w:p>
    <w:p w14:paraId="5C13E704" w14:textId="03DCA063" w:rsidR="006A6AF7" w:rsidRDefault="006A6AF7" w:rsidP="00CD06CA">
      <w:pPr>
        <w:pStyle w:val="Informations"/>
        <w:ind w:left="0"/>
      </w:pPr>
      <w:r>
        <w:rPr>
          <w:noProof/>
        </w:rPr>
        <w:lastRenderedPageBreak/>
        <w:drawing>
          <wp:inline distT="0" distB="0" distL="0" distR="0" wp14:anchorId="064AE46D" wp14:editId="4EA2C9ED">
            <wp:extent cx="5759450" cy="4294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4294505"/>
                    </a:xfrm>
                    <a:prstGeom prst="rect">
                      <a:avLst/>
                    </a:prstGeom>
                  </pic:spPr>
                </pic:pic>
              </a:graphicData>
            </a:graphic>
          </wp:inline>
        </w:drawing>
      </w:r>
    </w:p>
    <w:p w14:paraId="398F5C81" w14:textId="77777777" w:rsidR="00570738" w:rsidRDefault="00570738" w:rsidP="00CD06CA">
      <w:pPr>
        <w:pStyle w:val="Informations"/>
        <w:ind w:left="0"/>
      </w:pPr>
    </w:p>
    <w:p w14:paraId="69783970" w14:textId="77777777" w:rsidR="00570738" w:rsidRDefault="00570738" w:rsidP="00CD06CA">
      <w:pPr>
        <w:pStyle w:val="Informations"/>
        <w:ind w:left="0"/>
      </w:pPr>
    </w:p>
    <w:p w14:paraId="790DA6CA" w14:textId="77777777" w:rsidR="00570738" w:rsidRDefault="00570738" w:rsidP="00CD06CA">
      <w:pPr>
        <w:pStyle w:val="Informations"/>
        <w:ind w:left="0"/>
      </w:pPr>
    </w:p>
    <w:p w14:paraId="5FBAAF19" w14:textId="272E8FA7" w:rsidR="00570738" w:rsidRDefault="00570738" w:rsidP="00CD06CA">
      <w:pPr>
        <w:pStyle w:val="Informations"/>
        <w:ind w:left="0"/>
      </w:pPr>
    </w:p>
    <w:p w14:paraId="432045F7" w14:textId="77777777" w:rsidR="00F14801" w:rsidRDefault="00F14801" w:rsidP="00CD06CA">
      <w:pPr>
        <w:pStyle w:val="Informations"/>
        <w:ind w:left="0"/>
      </w:pPr>
    </w:p>
    <w:p w14:paraId="114BE2E5" w14:textId="77777777" w:rsidR="00F14801" w:rsidRDefault="00F14801" w:rsidP="00F14801">
      <w:r>
        <w:t xml:space="preserve">Bonnes pratiques </w:t>
      </w:r>
    </w:p>
    <w:p w14:paraId="274C2437" w14:textId="77777777" w:rsidR="00F14801" w:rsidRDefault="00F14801" w:rsidP="00F14801">
      <w:r>
        <w:t xml:space="preserve">Sauvegarde du mot de passe pas contrôlée, mais pour plus de sécurité, nous vous recommandons de suivre cette démarche : </w:t>
      </w:r>
    </w:p>
    <w:p w14:paraId="2F160E39" w14:textId="77777777" w:rsidR="00F14801" w:rsidRDefault="00F14801" w:rsidP="00F14801">
      <w:pPr>
        <w:pStyle w:val="Paragraphedeliste"/>
        <w:numPr>
          <w:ilvl w:val="0"/>
          <w:numId w:val="48"/>
        </w:numPr>
      </w:pPr>
      <w:r>
        <w:t>Longueur : 15 caractères minimum</w:t>
      </w:r>
    </w:p>
    <w:p w14:paraId="7C2C7C0B" w14:textId="77777777" w:rsidR="00F14801" w:rsidRDefault="00F14801" w:rsidP="00F14801">
      <w:pPr>
        <w:pStyle w:val="Paragraphedeliste"/>
        <w:numPr>
          <w:ilvl w:val="0"/>
          <w:numId w:val="48"/>
        </w:numPr>
      </w:pPr>
      <w:r>
        <w:t>Pour le rendre plus robuste, plus complexe : car</w:t>
      </w:r>
    </w:p>
    <w:p w14:paraId="519F9BF2" w14:textId="77777777" w:rsidR="00F14801" w:rsidRDefault="00F14801" w:rsidP="00F14801">
      <w:r>
        <w:t>Astuce pour créer un mot de passe facile mémoriser : créer une phrase, enlever des lettres dans cette phrase, rajouter des chiffres, caractères spéciaux, etc.</w:t>
      </w:r>
    </w:p>
    <w:p w14:paraId="638C1D46" w14:textId="77777777" w:rsidR="00F14801" w:rsidRDefault="00F14801" w:rsidP="00CD06CA">
      <w:pPr>
        <w:pStyle w:val="Informations"/>
        <w:ind w:left="0"/>
      </w:pPr>
    </w:p>
    <w:p w14:paraId="67454080" w14:textId="3306CE8C" w:rsidR="00570738" w:rsidRDefault="00570738" w:rsidP="00CD06CA">
      <w:pPr>
        <w:pStyle w:val="Informations"/>
        <w:ind w:left="0"/>
      </w:pPr>
    </w:p>
    <w:p w14:paraId="5F4346FA" w14:textId="7F637CA1" w:rsidR="00570738" w:rsidRPr="00920F4E" w:rsidRDefault="00570738" w:rsidP="00CD06CA">
      <w:pPr>
        <w:pStyle w:val="Informations"/>
        <w:ind w:left="0"/>
      </w:pPr>
    </w:p>
    <w:sectPr w:rsidR="00570738" w:rsidRPr="00920F4E"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C159" w14:textId="77777777" w:rsidR="00407E30" w:rsidRDefault="00407E30">
      <w:r>
        <w:separator/>
      </w:r>
    </w:p>
  </w:endnote>
  <w:endnote w:type="continuationSeparator" w:id="0">
    <w:p w14:paraId="217FAF85" w14:textId="77777777" w:rsidR="00407E30" w:rsidRDefault="0040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194B1B9B" w14:textId="77777777" w:rsidTr="00E52B61">
      <w:trPr>
        <w:trHeight w:hRule="exact" w:val="227"/>
        <w:jc w:val="center"/>
      </w:trPr>
      <w:tc>
        <w:tcPr>
          <w:tcW w:w="3510" w:type="dxa"/>
          <w:vAlign w:val="center"/>
        </w:tcPr>
        <w:p w14:paraId="5AFC1F53" w14:textId="77777777" w:rsidR="00AA4393" w:rsidRDefault="00AA4393" w:rsidP="00742484">
          <w:pPr>
            <w:pStyle w:val="-Pieddepage"/>
          </w:pPr>
          <w:r w:rsidRPr="00742484">
            <w:t>Auteur</w:t>
          </w:r>
          <w:r w:rsidRPr="00000197">
            <w:rPr>
              <w:rFonts w:cs="Arial"/>
              <w:szCs w:val="16"/>
            </w:rPr>
            <w:t> :</w:t>
          </w:r>
          <w:fldSimple w:instr=" AUTHOR   \* MERGEFORMAT ">
            <w:r w:rsidR="00594F44" w:rsidRPr="00594F44">
              <w:rPr>
                <w:rFonts w:cs="Arial"/>
                <w:noProof/>
                <w:szCs w:val="16"/>
              </w:rPr>
              <w:t>Sarah Dongmo</w:t>
            </w:r>
            <w:r w:rsidR="00594F44">
              <w:rPr>
                <w:noProof/>
              </w:rPr>
              <w:t xml:space="preserve"> Fokou</w:t>
            </w:r>
          </w:fldSimple>
        </w:p>
        <w:p w14:paraId="154A9E61" w14:textId="77777777" w:rsidR="00AA4393" w:rsidRPr="00000197" w:rsidRDefault="00AA4393" w:rsidP="002D7D46">
          <w:pPr>
            <w:pStyle w:val="-Pieddepage"/>
            <w:rPr>
              <w:rFonts w:cs="Arial"/>
              <w:szCs w:val="16"/>
            </w:rPr>
          </w:pPr>
        </w:p>
      </w:tc>
      <w:tc>
        <w:tcPr>
          <w:tcW w:w="2680" w:type="dxa"/>
          <w:vAlign w:val="center"/>
        </w:tcPr>
        <w:p w14:paraId="6AAA9FF0" w14:textId="77777777" w:rsidR="00AA4393" w:rsidRPr="00000197" w:rsidRDefault="00AA4393" w:rsidP="00955930">
          <w:pPr>
            <w:pStyle w:val="-Pieddepage"/>
            <w:jc w:val="center"/>
            <w:rPr>
              <w:rFonts w:cs="Arial"/>
              <w:szCs w:val="16"/>
            </w:rPr>
          </w:pPr>
        </w:p>
      </w:tc>
      <w:tc>
        <w:tcPr>
          <w:tcW w:w="3096" w:type="dxa"/>
          <w:vAlign w:val="center"/>
        </w:tcPr>
        <w:p w14:paraId="2EC6BCF0"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94F44">
            <w:rPr>
              <w:rFonts w:cs="Arial"/>
              <w:noProof/>
              <w:szCs w:val="16"/>
            </w:rPr>
            <w:t>19.05.2025</w:t>
          </w:r>
          <w:r w:rsidR="00A65F0B">
            <w:rPr>
              <w:rFonts w:cs="Arial"/>
              <w:szCs w:val="16"/>
            </w:rPr>
            <w:fldChar w:fldCharType="end"/>
          </w:r>
        </w:p>
      </w:tc>
    </w:tr>
    <w:tr w:rsidR="00AA4393" w:rsidRPr="00000197" w14:paraId="4DCA9624" w14:textId="77777777" w:rsidTr="00E52B61">
      <w:trPr>
        <w:jc w:val="center"/>
      </w:trPr>
      <w:tc>
        <w:tcPr>
          <w:tcW w:w="3510" w:type="dxa"/>
          <w:vAlign w:val="center"/>
        </w:tcPr>
        <w:p w14:paraId="716EC9AB"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23BA67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056D510A"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94F44">
            <w:rPr>
              <w:rFonts w:cs="Arial"/>
              <w:noProof/>
              <w:szCs w:val="16"/>
            </w:rPr>
            <w:t>04.09.2009 15:21</w:t>
          </w:r>
          <w:r w:rsidR="00A65F0B">
            <w:rPr>
              <w:rFonts w:cs="Arial"/>
              <w:szCs w:val="16"/>
            </w:rPr>
            <w:fldChar w:fldCharType="end"/>
          </w:r>
        </w:p>
      </w:tc>
    </w:tr>
    <w:tr w:rsidR="00AA4393" w:rsidRPr="00000197" w14:paraId="38A6912E" w14:textId="77777777" w:rsidTr="00E52B61">
      <w:trPr>
        <w:jc w:val="center"/>
      </w:trPr>
      <w:tc>
        <w:tcPr>
          <w:tcW w:w="3510" w:type="dxa"/>
          <w:vAlign w:val="center"/>
        </w:tcPr>
        <w:p w14:paraId="6FEED50B" w14:textId="23304678"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94F44" w:rsidRPr="00594F4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561EF">
            <w:rPr>
              <w:rFonts w:cs="Arial"/>
              <w:noProof/>
              <w:szCs w:val="16"/>
            </w:rPr>
            <w:t>19.05.2025 14:45</w:t>
          </w:r>
          <w:r w:rsidR="00A65F0B">
            <w:rPr>
              <w:rFonts w:cs="Arial"/>
              <w:szCs w:val="16"/>
            </w:rPr>
            <w:fldChar w:fldCharType="end"/>
          </w:r>
        </w:p>
      </w:tc>
      <w:tc>
        <w:tcPr>
          <w:tcW w:w="5776" w:type="dxa"/>
          <w:gridSpan w:val="2"/>
          <w:vAlign w:val="center"/>
        </w:tcPr>
        <w:p w14:paraId="386FEB67" w14:textId="77777777" w:rsidR="00AA4393" w:rsidRPr="00000197" w:rsidRDefault="00000000" w:rsidP="00955930">
          <w:pPr>
            <w:pStyle w:val="-Pieddepage"/>
            <w:jc w:val="right"/>
            <w:rPr>
              <w:rFonts w:cs="Arial"/>
              <w:szCs w:val="16"/>
            </w:rPr>
          </w:pPr>
          <w:fldSimple w:instr=" FILENAME  \* FirstCap  \* MERGEFORMAT ">
            <w:r w:rsidR="00594F44" w:rsidRPr="00594F44">
              <w:rPr>
                <w:rFonts w:cs="Arial"/>
                <w:noProof/>
                <w:szCs w:val="16"/>
              </w:rPr>
              <w:t>Document3</w:t>
            </w:r>
          </w:fldSimple>
        </w:p>
      </w:tc>
    </w:tr>
  </w:tbl>
  <w:p w14:paraId="691C657B"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BB68" w14:textId="77777777" w:rsidR="00407E30" w:rsidRDefault="00407E30">
      <w:r>
        <w:separator/>
      </w:r>
    </w:p>
  </w:footnote>
  <w:footnote w:type="continuationSeparator" w:id="0">
    <w:p w14:paraId="3775D2AD" w14:textId="77777777" w:rsidR="00407E30" w:rsidRDefault="00407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8ACF295" w14:textId="77777777">
      <w:trPr>
        <w:trHeight w:val="536"/>
        <w:jc w:val="center"/>
      </w:trPr>
      <w:tc>
        <w:tcPr>
          <w:tcW w:w="2445" w:type="dxa"/>
          <w:vAlign w:val="center"/>
        </w:tcPr>
        <w:p w14:paraId="752A24C0" w14:textId="77777777" w:rsidR="00AA4393" w:rsidRDefault="00AA4393" w:rsidP="00E12AE5">
          <w:pPr>
            <w:pStyle w:val="ETML"/>
          </w:pPr>
          <w:r w:rsidRPr="00B4738A">
            <w:t>ETML</w:t>
          </w:r>
        </w:p>
      </w:tc>
      <w:tc>
        <w:tcPr>
          <w:tcW w:w="4560" w:type="dxa"/>
          <w:vAlign w:val="center"/>
        </w:tcPr>
        <w:p w14:paraId="6CD0D3A8" w14:textId="77777777" w:rsidR="00AA4393" w:rsidRPr="00B4738A" w:rsidRDefault="00AA4393" w:rsidP="00B4738A"/>
      </w:tc>
      <w:tc>
        <w:tcPr>
          <w:tcW w:w="2283" w:type="dxa"/>
          <w:vAlign w:val="center"/>
        </w:tcPr>
        <w:p w14:paraId="2254C241" w14:textId="77777777" w:rsidR="00AA4393" w:rsidRDefault="00AA4393" w:rsidP="001D72BA">
          <w:pPr>
            <w:pStyle w:val="En-tte"/>
            <w:jc w:val="right"/>
          </w:pPr>
          <w:r>
            <w:rPr>
              <w:noProof/>
            </w:rPr>
            <w:drawing>
              <wp:inline distT="0" distB="0" distL="0" distR="0" wp14:anchorId="4DD31CEE" wp14:editId="3709BE8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DE3161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pt;height:1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67224BD"/>
    <w:multiLevelType w:val="hybridMultilevel"/>
    <w:tmpl w:val="330E2BA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7E7650B"/>
    <w:multiLevelType w:val="hybridMultilevel"/>
    <w:tmpl w:val="F1E6A23E"/>
    <w:lvl w:ilvl="0" w:tplc="EC7867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B20216"/>
    <w:multiLevelType w:val="hybridMultilevel"/>
    <w:tmpl w:val="32CC3FCC"/>
    <w:lvl w:ilvl="0" w:tplc="F746C37E">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16647601">
    <w:abstractNumId w:val="11"/>
  </w:num>
  <w:num w:numId="2" w16cid:durableId="771432837">
    <w:abstractNumId w:val="18"/>
  </w:num>
  <w:num w:numId="3" w16cid:durableId="1383024181">
    <w:abstractNumId w:val="15"/>
  </w:num>
  <w:num w:numId="4" w16cid:durableId="786579">
    <w:abstractNumId w:val="37"/>
  </w:num>
  <w:num w:numId="5" w16cid:durableId="1331518724">
    <w:abstractNumId w:val="37"/>
  </w:num>
  <w:num w:numId="6" w16cid:durableId="1839998765">
    <w:abstractNumId w:val="15"/>
  </w:num>
  <w:num w:numId="7" w16cid:durableId="867183338">
    <w:abstractNumId w:val="15"/>
  </w:num>
  <w:num w:numId="8" w16cid:durableId="752628902">
    <w:abstractNumId w:val="15"/>
  </w:num>
  <w:num w:numId="9" w16cid:durableId="1291671617">
    <w:abstractNumId w:val="15"/>
  </w:num>
  <w:num w:numId="10" w16cid:durableId="224528438">
    <w:abstractNumId w:val="37"/>
  </w:num>
  <w:num w:numId="11" w16cid:durableId="1031959530">
    <w:abstractNumId w:val="15"/>
  </w:num>
  <w:num w:numId="12" w16cid:durableId="154105822">
    <w:abstractNumId w:val="22"/>
  </w:num>
  <w:num w:numId="13" w16cid:durableId="1402175203">
    <w:abstractNumId w:val="21"/>
  </w:num>
  <w:num w:numId="14" w16cid:durableId="443693217">
    <w:abstractNumId w:val="19"/>
  </w:num>
  <w:num w:numId="15" w16cid:durableId="741755278">
    <w:abstractNumId w:val="16"/>
  </w:num>
  <w:num w:numId="16" w16cid:durableId="1432050830">
    <w:abstractNumId w:val="34"/>
  </w:num>
  <w:num w:numId="17" w16cid:durableId="602811046">
    <w:abstractNumId w:val="28"/>
  </w:num>
  <w:num w:numId="18" w16cid:durableId="652370846">
    <w:abstractNumId w:val="42"/>
  </w:num>
  <w:num w:numId="19" w16cid:durableId="1977299727">
    <w:abstractNumId w:val="40"/>
  </w:num>
  <w:num w:numId="20" w16cid:durableId="390082108">
    <w:abstractNumId w:val="10"/>
  </w:num>
  <w:num w:numId="21" w16cid:durableId="1851723449">
    <w:abstractNumId w:val="38"/>
  </w:num>
  <w:num w:numId="22" w16cid:durableId="1155956698">
    <w:abstractNumId w:val="27"/>
  </w:num>
  <w:num w:numId="23" w16cid:durableId="1222903874">
    <w:abstractNumId w:val="25"/>
  </w:num>
  <w:num w:numId="24" w16cid:durableId="1514343106">
    <w:abstractNumId w:val="13"/>
  </w:num>
  <w:num w:numId="25" w16cid:durableId="1649171135">
    <w:abstractNumId w:val="17"/>
  </w:num>
  <w:num w:numId="26" w16cid:durableId="1724595355">
    <w:abstractNumId w:val="12"/>
  </w:num>
  <w:num w:numId="27" w16cid:durableId="445660538">
    <w:abstractNumId w:val="33"/>
  </w:num>
  <w:num w:numId="28" w16cid:durableId="280309175">
    <w:abstractNumId w:val="36"/>
  </w:num>
  <w:num w:numId="29" w16cid:durableId="1564946909">
    <w:abstractNumId w:val="31"/>
  </w:num>
  <w:num w:numId="30" w16cid:durableId="1207061354">
    <w:abstractNumId w:val="32"/>
  </w:num>
  <w:num w:numId="31" w16cid:durableId="1612588445">
    <w:abstractNumId w:val="39"/>
  </w:num>
  <w:num w:numId="32" w16cid:durableId="1446267372">
    <w:abstractNumId w:val="8"/>
  </w:num>
  <w:num w:numId="33" w16cid:durableId="475217917">
    <w:abstractNumId w:val="3"/>
  </w:num>
  <w:num w:numId="34" w16cid:durableId="829323009">
    <w:abstractNumId w:val="2"/>
  </w:num>
  <w:num w:numId="35" w16cid:durableId="1013917451">
    <w:abstractNumId w:val="1"/>
  </w:num>
  <w:num w:numId="36" w16cid:durableId="1915164892">
    <w:abstractNumId w:val="0"/>
  </w:num>
  <w:num w:numId="37" w16cid:durableId="1473055375">
    <w:abstractNumId w:val="9"/>
  </w:num>
  <w:num w:numId="38" w16cid:durableId="1014113858">
    <w:abstractNumId w:val="7"/>
  </w:num>
  <w:num w:numId="39" w16cid:durableId="174809485">
    <w:abstractNumId w:val="6"/>
  </w:num>
  <w:num w:numId="40" w16cid:durableId="573128934">
    <w:abstractNumId w:val="5"/>
  </w:num>
  <w:num w:numId="41" w16cid:durableId="759913056">
    <w:abstractNumId w:val="4"/>
  </w:num>
  <w:num w:numId="42" w16cid:durableId="2146699193">
    <w:abstractNumId w:val="29"/>
  </w:num>
  <w:num w:numId="43" w16cid:durableId="931547442">
    <w:abstractNumId w:val="26"/>
  </w:num>
  <w:num w:numId="44" w16cid:durableId="167403854">
    <w:abstractNumId w:val="41"/>
  </w:num>
  <w:num w:numId="45" w16cid:durableId="778136310">
    <w:abstractNumId w:val="14"/>
  </w:num>
  <w:num w:numId="46" w16cid:durableId="890652159">
    <w:abstractNumId w:val="23"/>
  </w:num>
  <w:num w:numId="47" w16cid:durableId="1469128026">
    <w:abstractNumId w:val="35"/>
  </w:num>
  <w:num w:numId="48" w16cid:durableId="1290747295">
    <w:abstractNumId w:val="24"/>
  </w:num>
  <w:num w:numId="49" w16cid:durableId="988634455">
    <w:abstractNumId w:val="20"/>
  </w:num>
  <w:num w:numId="50" w16cid:durableId="970210193">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44"/>
    <w:rsid w:val="00000197"/>
    <w:rsid w:val="00010B9A"/>
    <w:rsid w:val="0001209F"/>
    <w:rsid w:val="00021D00"/>
    <w:rsid w:val="00022D5F"/>
    <w:rsid w:val="000316F0"/>
    <w:rsid w:val="00044099"/>
    <w:rsid w:val="00045A82"/>
    <w:rsid w:val="00055DB3"/>
    <w:rsid w:val="00063F97"/>
    <w:rsid w:val="00065971"/>
    <w:rsid w:val="00067419"/>
    <w:rsid w:val="00086114"/>
    <w:rsid w:val="0009643D"/>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E018B"/>
    <w:rsid w:val="003E32B9"/>
    <w:rsid w:val="003F0DEA"/>
    <w:rsid w:val="003F1870"/>
    <w:rsid w:val="00407333"/>
    <w:rsid w:val="0040782E"/>
    <w:rsid w:val="00407E30"/>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0738"/>
    <w:rsid w:val="00571E4B"/>
    <w:rsid w:val="00574085"/>
    <w:rsid w:val="005926D0"/>
    <w:rsid w:val="00594F44"/>
    <w:rsid w:val="005B27EF"/>
    <w:rsid w:val="005E6192"/>
    <w:rsid w:val="005E6B56"/>
    <w:rsid w:val="00615583"/>
    <w:rsid w:val="00645760"/>
    <w:rsid w:val="00656974"/>
    <w:rsid w:val="006902A9"/>
    <w:rsid w:val="006966D0"/>
    <w:rsid w:val="006A6AF7"/>
    <w:rsid w:val="006E132F"/>
    <w:rsid w:val="006E2CE8"/>
    <w:rsid w:val="006E4DA8"/>
    <w:rsid w:val="007010E6"/>
    <w:rsid w:val="007118D3"/>
    <w:rsid w:val="007211A1"/>
    <w:rsid w:val="00742484"/>
    <w:rsid w:val="00744762"/>
    <w:rsid w:val="0074498A"/>
    <w:rsid w:val="007476C9"/>
    <w:rsid w:val="00753A51"/>
    <w:rsid w:val="007561EF"/>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0099"/>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27E8A"/>
    <w:rsid w:val="00932149"/>
    <w:rsid w:val="00933FFC"/>
    <w:rsid w:val="00934E66"/>
    <w:rsid w:val="009440AB"/>
    <w:rsid w:val="00945EF2"/>
    <w:rsid w:val="00955930"/>
    <w:rsid w:val="00961794"/>
    <w:rsid w:val="0098146F"/>
    <w:rsid w:val="0099022A"/>
    <w:rsid w:val="009B009E"/>
    <w:rsid w:val="009B190E"/>
    <w:rsid w:val="009B6FDC"/>
    <w:rsid w:val="009D1A69"/>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C4E16"/>
    <w:rsid w:val="00BD773C"/>
    <w:rsid w:val="00BE185C"/>
    <w:rsid w:val="00BF7A15"/>
    <w:rsid w:val="00C20939"/>
    <w:rsid w:val="00C3204B"/>
    <w:rsid w:val="00C329D7"/>
    <w:rsid w:val="00C33C51"/>
    <w:rsid w:val="00C4487E"/>
    <w:rsid w:val="00C735FD"/>
    <w:rsid w:val="00C90570"/>
    <w:rsid w:val="00CA4DDA"/>
    <w:rsid w:val="00CB712D"/>
    <w:rsid w:val="00CC774D"/>
    <w:rsid w:val="00CD06CA"/>
    <w:rsid w:val="00CD1A2D"/>
    <w:rsid w:val="00D14587"/>
    <w:rsid w:val="00D15AE6"/>
    <w:rsid w:val="00D160DD"/>
    <w:rsid w:val="00D174BC"/>
    <w:rsid w:val="00D275C6"/>
    <w:rsid w:val="00D405C9"/>
    <w:rsid w:val="00D452EF"/>
    <w:rsid w:val="00D64B85"/>
    <w:rsid w:val="00D64F19"/>
    <w:rsid w:val="00D82BEB"/>
    <w:rsid w:val="00DB1DCD"/>
    <w:rsid w:val="00E0032B"/>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4801"/>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E698F"/>
  <w15:docId w15:val="{29C3FB3E-A739-4264-9E1D-780A0AD2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F14801"/>
    <w:pPr>
      <w:spacing w:after="160" w:line="259" w:lineRule="auto"/>
      <w:ind w:left="720"/>
      <w:contextualSpacing/>
    </w:pPr>
    <w:rPr>
      <w:rFonts w:eastAsia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dongmo\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235</TotalTime>
  <Pages>10</Pages>
  <Words>2840</Words>
  <Characters>15622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18426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Sarah Dongmo Fokou</dc:creator>
  <cp:lastModifiedBy>Sarah Dongmo Fokou</cp:lastModifiedBy>
  <cp:revision>9</cp:revision>
  <cp:lastPrinted>2009-09-04T13:21:00Z</cp:lastPrinted>
  <dcterms:created xsi:type="dcterms:W3CDTF">2025-05-19T06:27:00Z</dcterms:created>
  <dcterms:modified xsi:type="dcterms:W3CDTF">2025-05-20T13:25:00Z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